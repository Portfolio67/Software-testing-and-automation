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4F585" w14:textId="053CBAC5" w:rsidR="00CA3AB4" w:rsidRDefault="00CA3AB4">
      <w:pPr>
        <w:pStyle w:val="Heading3"/>
        <w:spacing w:before="300" w:after="150"/>
      </w:pPr>
    </w:p>
    <w:p w14:paraId="270EA759" w14:textId="26545A27" w:rsidR="00CA3AB4" w:rsidRPr="00394DF1" w:rsidRDefault="0077318E" w:rsidP="0084698F">
      <w:pPr>
        <w:pStyle w:val="NormalWeb"/>
        <w:jc w:val="center"/>
        <w:rPr>
          <w:b/>
        </w:rPr>
      </w:pPr>
      <w:r w:rsidRPr="0077318E">
        <w:rPr>
          <w:b/>
          <w:bCs/>
        </w:rPr>
        <w:t>CS-320</w:t>
      </w:r>
      <w:r>
        <w:t xml:space="preserve"> </w:t>
      </w:r>
      <w:r w:rsidR="0084698F">
        <w:rPr>
          <w:b/>
          <w:bCs/>
        </w:rPr>
        <w:t xml:space="preserve">Project </w:t>
      </w:r>
      <w:proofErr w:type="gramStart"/>
      <w:r w:rsidR="0084698F">
        <w:rPr>
          <w:b/>
          <w:bCs/>
        </w:rPr>
        <w:t xml:space="preserve">2 </w:t>
      </w:r>
      <w:r w:rsidR="00CA3AB4">
        <w:rPr>
          <w:b/>
          <w:bCs/>
        </w:rPr>
        <w:t>:</w:t>
      </w:r>
      <w:proofErr w:type="gramEnd"/>
      <w:r w:rsidR="002A628C">
        <w:rPr>
          <w:b/>
          <w:bCs/>
        </w:rPr>
        <w:t xml:space="preserve"> </w:t>
      </w:r>
      <w:r w:rsidR="007E525D" w:rsidRPr="007E525D">
        <w:rPr>
          <w:b/>
          <w:bCs/>
        </w:rPr>
        <w:t> </w:t>
      </w:r>
      <w:r w:rsidR="0084698F" w:rsidRPr="0084698F">
        <w:rPr>
          <w:b/>
        </w:rPr>
        <w:t> Grand Strand Systems</w:t>
      </w:r>
      <w:r w:rsidR="00394DF1">
        <w:rPr>
          <w:b/>
        </w:rPr>
        <w:t xml:space="preserve"> Testing</w:t>
      </w:r>
    </w:p>
    <w:p w14:paraId="7836C42A" w14:textId="77777777" w:rsidR="00CA3AB4" w:rsidRDefault="00CA3AB4" w:rsidP="00CA3AB4">
      <w:pPr>
        <w:spacing w:line="360" w:lineRule="auto"/>
        <w:jc w:val="center"/>
      </w:pPr>
      <w:r>
        <w:t>Shane Flaten</w:t>
      </w:r>
    </w:p>
    <w:p w14:paraId="2B201797" w14:textId="1BE7129E" w:rsidR="0077318E" w:rsidRPr="0077318E" w:rsidRDefault="0077318E" w:rsidP="0077318E">
      <w:pPr>
        <w:spacing w:line="360" w:lineRule="auto"/>
        <w:jc w:val="center"/>
      </w:pPr>
      <w:r w:rsidRPr="0077318E">
        <w:t>CS-320-X6369 Software Test Automation&amp; QA 21EW6</w:t>
      </w:r>
    </w:p>
    <w:p w14:paraId="131780B8" w14:textId="405E0841" w:rsidR="00237184" w:rsidRDefault="0094248B" w:rsidP="00CA3AB4">
      <w:pPr>
        <w:spacing w:line="360" w:lineRule="auto"/>
        <w:jc w:val="center"/>
      </w:pPr>
      <w:r>
        <w:t>Aug 7</w:t>
      </w:r>
      <w:proofErr w:type="gramStart"/>
      <w:r>
        <w:t xml:space="preserve"> </w:t>
      </w:r>
      <w:r w:rsidR="00237184">
        <w:t>2021</w:t>
      </w:r>
      <w:proofErr w:type="gramEnd"/>
    </w:p>
    <w:p w14:paraId="1BBF5B64" w14:textId="5C4DA7BA" w:rsidR="007E525D" w:rsidRDefault="00CA3AB4" w:rsidP="007E525D">
      <w:pPr>
        <w:spacing w:line="360" w:lineRule="auto"/>
        <w:jc w:val="center"/>
      </w:pPr>
      <w:r>
        <w:t>Instructor</w:t>
      </w:r>
      <w:r w:rsidRPr="007E525D">
        <w:rPr>
          <w:b/>
          <w:bCs/>
        </w:rPr>
        <w:t xml:space="preserve">: </w:t>
      </w:r>
      <w:r w:rsidR="0077318E">
        <w:t xml:space="preserve">Joseph </w:t>
      </w:r>
      <w:proofErr w:type="spellStart"/>
      <w:r w:rsidR="0077318E">
        <w:t>Rangitsch</w:t>
      </w:r>
      <w:proofErr w:type="spellEnd"/>
    </w:p>
    <w:p w14:paraId="7BD486A4" w14:textId="14C20B8E" w:rsidR="00B73040" w:rsidRPr="00B73040" w:rsidRDefault="00B73040" w:rsidP="00B73040">
      <w:pPr>
        <w:pBdr>
          <w:bottom w:val="single" w:sz="12" w:space="1" w:color="auto"/>
        </w:pBdr>
        <w:spacing w:line="480" w:lineRule="auto"/>
        <w:ind w:left="1440" w:firstLine="720"/>
        <w:rPr>
          <w:b/>
          <w:bCs/>
          <w:sz w:val="28"/>
          <w:szCs w:val="28"/>
        </w:rPr>
      </w:pPr>
      <w:r w:rsidRPr="00B73040">
        <w:rPr>
          <w:b/>
          <w:bCs/>
          <w:sz w:val="28"/>
          <w:szCs w:val="28"/>
        </w:rPr>
        <w:t>Summary</w:t>
      </w:r>
    </w:p>
    <w:p w14:paraId="2FCAF227" w14:textId="77777777" w:rsidR="00B73040" w:rsidRDefault="00B73040" w:rsidP="00B73040">
      <w:pPr>
        <w:spacing w:line="480" w:lineRule="auto"/>
        <w:ind w:left="1440" w:firstLine="720"/>
        <w:rPr>
          <w:b/>
          <w:bCs/>
        </w:rPr>
      </w:pPr>
    </w:p>
    <w:p w14:paraId="10AD0FE0" w14:textId="60956455" w:rsidR="00B73040" w:rsidRPr="009424A6" w:rsidRDefault="00B73040" w:rsidP="00B73040">
      <w:pPr>
        <w:spacing w:line="480" w:lineRule="auto"/>
        <w:ind w:left="2160"/>
        <w:jc w:val="center"/>
        <w:rPr>
          <w:b/>
          <w:bCs/>
        </w:rPr>
      </w:pPr>
      <w:r>
        <w:rPr>
          <w:b/>
          <w:bCs/>
        </w:rPr>
        <w:t>Unit testing and software requirements.</w:t>
      </w:r>
    </w:p>
    <w:p w14:paraId="1BE8C7CB" w14:textId="27CDE173" w:rsidR="00E63AB3" w:rsidRDefault="0094248B" w:rsidP="00BB47B4">
      <w:pPr>
        <w:spacing w:line="480" w:lineRule="auto"/>
        <w:ind w:left="2160"/>
      </w:pPr>
      <w:r>
        <w:t>The software requirements were as follows:</w:t>
      </w:r>
      <w:r w:rsidR="001E2BF4">
        <w:t xml:space="preserve"> </w:t>
      </w:r>
      <w:r w:rsidR="00C233AE">
        <w:t>T</w:t>
      </w:r>
      <w:r w:rsidR="001E2BF4">
        <w:t xml:space="preserve">he </w:t>
      </w:r>
      <w:r w:rsidR="00777F01">
        <w:t>3</w:t>
      </w:r>
      <w:r w:rsidR="001E2BF4">
        <w:t xml:space="preserve"> class</w:t>
      </w:r>
      <w:r w:rsidR="00777F01">
        <w:t>es of contact, appointment and task</w:t>
      </w:r>
      <w:r w:rsidR="001E2BF4">
        <w:t xml:space="preserve"> required a unique ID first name last name</w:t>
      </w:r>
      <w:r w:rsidR="00777F01">
        <w:t>, address, description</w:t>
      </w:r>
      <w:r w:rsidR="001E2BF4">
        <w:t xml:space="preserve"> and phone number that can’t be longer than</w:t>
      </w:r>
      <w:r w:rsidR="00777F01">
        <w:t xml:space="preserve">, or shorter than a certain </w:t>
      </w:r>
      <w:r w:rsidR="006F67D9">
        <w:t>number</w:t>
      </w:r>
      <w:r w:rsidR="00777F01">
        <w:t xml:space="preserve"> of</w:t>
      </w:r>
      <w:r w:rsidR="001E2BF4">
        <w:t xml:space="preserve"> characters </w:t>
      </w:r>
      <w:r w:rsidR="00777F01">
        <w:t>all</w:t>
      </w:r>
      <w:r w:rsidR="001E2BF4">
        <w:t xml:space="preserve"> of which could not be null. </w:t>
      </w:r>
      <w:r w:rsidR="00777F01">
        <w:t xml:space="preserve">There was also a date that could not be before the current date.  </w:t>
      </w:r>
      <w:r w:rsidR="001E2BF4">
        <w:t>All these elements had to be able to be added deleted or updated per contact ID</w:t>
      </w:r>
      <w:r w:rsidR="00C233AE">
        <w:t xml:space="preserve">. </w:t>
      </w:r>
      <w:r w:rsidR="00777F01">
        <w:t xml:space="preserve">For each software requirement there was a special Junit test in place to test each requirement. I used the software requirements to write each Junit test case for each single use case.  For instance, I used the standard </w:t>
      </w:r>
      <w:r w:rsidR="00E63AB3">
        <w:t xml:space="preserve">Junit test to verify that an exception is thrown for each </w:t>
      </w:r>
      <w:r w:rsidR="00B73040">
        <w:t>condition</w:t>
      </w:r>
      <w:r w:rsidR="00E63AB3">
        <w:t xml:space="preserve"> statement</w:t>
      </w:r>
      <w:r w:rsidR="00B73040">
        <w:t xml:space="preserve"> made with “if” statements</w:t>
      </w:r>
      <w:r w:rsidR="00E63AB3">
        <w:t xml:space="preserve">. Like in the case of a string being too long; If the string was </w:t>
      </w:r>
      <w:r w:rsidR="00B73040">
        <w:t>too</w:t>
      </w:r>
      <w:r w:rsidR="00E63AB3">
        <w:t xml:space="preserve"> long in the object being passed to it</w:t>
      </w:r>
      <w:r w:rsidR="00B73040">
        <w:t>,</w:t>
      </w:r>
      <w:r w:rsidR="00E63AB3">
        <w:t xml:space="preserve"> the exception was </w:t>
      </w:r>
      <w:r w:rsidR="00B73040">
        <w:t xml:space="preserve">thrown, and </w:t>
      </w:r>
      <w:r w:rsidR="00E63AB3">
        <w:t xml:space="preserve">the test </w:t>
      </w:r>
      <w:r w:rsidR="00E63AB3">
        <w:lastRenderedPageBreak/>
        <w:t>verified each logic test made.</w:t>
      </w:r>
      <w:r w:rsidR="00645954">
        <w:t xml:space="preserve">   In other </w:t>
      </w:r>
      <w:r w:rsidR="006F67D9">
        <w:t>words,</w:t>
      </w:r>
      <w:r w:rsidR="00645954">
        <w:t xml:space="preserve"> requirements are the features software has.</w:t>
      </w:r>
      <w:r w:rsidR="00BB47B4">
        <w:t xml:space="preserve"> This was used as a template throughout the build</w:t>
      </w:r>
      <w:r w:rsidR="00B73040">
        <w:t>.</w:t>
      </w:r>
      <w:r w:rsidR="00BB47B4">
        <w:t xml:space="preserve"> </w:t>
      </w:r>
      <w:r w:rsidR="00B73040">
        <w:t>T</w:t>
      </w:r>
      <w:r w:rsidR="00BB47B4">
        <w:t xml:space="preserve">o achieve </w:t>
      </w:r>
      <w:r w:rsidR="00B73040">
        <w:t>this</w:t>
      </w:r>
      <w:r w:rsidR="00BB47B4">
        <w:t xml:space="preserve"> elicitation was needed after each stage of the build. When a new software requirement was </w:t>
      </w:r>
      <w:r w:rsidR="006F67D9">
        <w:t>presented,</w:t>
      </w:r>
      <w:r w:rsidR="00BB47B4">
        <w:t xml:space="preserve"> an analysis took place th</w:t>
      </w:r>
      <w:r w:rsidR="00B73040">
        <w:t>en</w:t>
      </w:r>
      <w:r w:rsidR="00BB47B4">
        <w:t xml:space="preserve"> a design, then implementing</w:t>
      </w:r>
      <w:r w:rsidR="00B73040">
        <w:t xml:space="preserve">, </w:t>
      </w:r>
      <w:r w:rsidR="00BB47B4">
        <w:t>and finally testing it. This is the agile process</w:t>
      </w:r>
      <w:r w:rsidR="009424A6">
        <w:t xml:space="preserve"> </w:t>
      </w:r>
      <w:r w:rsidR="009B37AE">
        <w:t>of delivering after each story which is derived from the requirements. The requirements came from elicitation from the client. My approach was to take the agile process which is part of the software to development lifecycle.</w:t>
      </w:r>
    </w:p>
    <w:p w14:paraId="3976A274" w14:textId="1FB5C8E5" w:rsidR="0094248B" w:rsidRPr="00963453" w:rsidRDefault="00E63AB3" w:rsidP="0094248B">
      <w:pPr>
        <w:spacing w:line="480" w:lineRule="auto"/>
        <w:ind w:left="2160"/>
      </w:pPr>
      <w:r>
        <w:t xml:space="preserve"> </w:t>
      </w:r>
    </w:p>
    <w:p w14:paraId="06583E19" w14:textId="349B80B5" w:rsidR="00B73040" w:rsidRPr="00715036" w:rsidRDefault="00B73040" w:rsidP="00B73040">
      <w:pPr>
        <w:spacing w:line="480" w:lineRule="auto"/>
        <w:ind w:left="2160"/>
        <w:jc w:val="center"/>
        <w:rPr>
          <w:b/>
          <w:bCs/>
        </w:rPr>
      </w:pPr>
      <w:r>
        <w:rPr>
          <w:b/>
          <w:bCs/>
        </w:rPr>
        <w:t>Effectiveness in quality on the JUnit test.</w:t>
      </w:r>
    </w:p>
    <w:p w14:paraId="2D02313E" w14:textId="5B8E0FDF" w:rsidR="00E63AB3" w:rsidRPr="00963453" w:rsidRDefault="00E63AB3" w:rsidP="00B73040">
      <w:pPr>
        <w:spacing w:line="480" w:lineRule="auto"/>
        <w:ind w:left="2160"/>
      </w:pPr>
      <w:r>
        <w:t>After I ran all test, I saw that I had at least 80% coverage on all the code</w:t>
      </w:r>
      <w:r w:rsidR="00B73040">
        <w:t xml:space="preserve"> I</w:t>
      </w:r>
      <w:r>
        <w:t xml:space="preserve"> ran.  </w:t>
      </w:r>
      <w:r w:rsidR="00B73040">
        <w:t>This is a technique called white box testing.</w:t>
      </w:r>
      <w:r>
        <w:t xml:space="preserve"> For the </w:t>
      </w:r>
      <w:r w:rsidR="00B73040">
        <w:t>“</w:t>
      </w:r>
      <w:proofErr w:type="gramStart"/>
      <w:r>
        <w:t>date(</w:t>
      </w:r>
      <w:proofErr w:type="gramEnd"/>
      <w:r>
        <w:t>)</w:t>
      </w:r>
      <w:r w:rsidR="00B73040">
        <w:t>”</w:t>
      </w:r>
      <w:r>
        <w:t xml:space="preserve"> </w:t>
      </w:r>
      <w:r w:rsidR="00B73040">
        <w:t xml:space="preserve"> </w:t>
      </w:r>
      <w:r>
        <w:t xml:space="preserve">I wanted to verify </w:t>
      </w:r>
      <w:r w:rsidR="00B73040">
        <w:t xml:space="preserve">that </w:t>
      </w:r>
      <w:r>
        <w:t>I had set the test up right so I made an additional test to verify that the exception was thrown with a date that was set before today’s date</w:t>
      </w:r>
      <w:r w:rsidR="00B73040">
        <w:t>; by means of</w:t>
      </w:r>
      <w:r>
        <w:t xml:space="preserve"> pass</w:t>
      </w:r>
      <w:r w:rsidR="00B73040">
        <w:t>ing</w:t>
      </w:r>
      <w:r>
        <w:t xml:space="preserve"> the object to the logic test to verify that an exception was being thrown. </w:t>
      </w:r>
      <w:r w:rsidR="001A3226">
        <w:t>I use standard test patterns that are known to work.  I also static tested the code before I ran dynamic tests to see the code and check if there are errors. I ran the tests as I was programming to see if the code was working before pyramiding up to more complex tests, t</w:t>
      </w:r>
      <w:r w:rsidR="00B73040">
        <w:t>h</w:t>
      </w:r>
      <w:r w:rsidR="001A3226">
        <w:t>is kept technical debt to a minimum.</w:t>
      </w:r>
      <w:r w:rsidR="00645954">
        <w:t xml:space="preserve">  </w:t>
      </w:r>
    </w:p>
    <w:p w14:paraId="7C60828B" w14:textId="69561CD0" w:rsidR="000F0361" w:rsidRPr="00715036" w:rsidRDefault="000F0361" w:rsidP="000F0361">
      <w:pPr>
        <w:spacing w:line="480" w:lineRule="auto"/>
        <w:ind w:left="1440"/>
        <w:jc w:val="center"/>
        <w:rPr>
          <w:b/>
          <w:bCs/>
        </w:rPr>
      </w:pPr>
      <w:r>
        <w:rPr>
          <w:b/>
          <w:bCs/>
        </w:rPr>
        <w:t>The experience of writing the JUnit test.</w:t>
      </w:r>
    </w:p>
    <w:p w14:paraId="305EF43A" w14:textId="6A0CEE67" w:rsidR="000F0361" w:rsidRPr="000F0361" w:rsidRDefault="000F0361" w:rsidP="000F0361">
      <w:pPr>
        <w:spacing w:line="480" w:lineRule="auto"/>
        <w:ind w:left="2160"/>
        <w:rPr>
          <w:b/>
          <w:bCs/>
        </w:rPr>
      </w:pPr>
      <w:r>
        <w:rPr>
          <w:b/>
          <w:bCs/>
        </w:rPr>
        <w:t>Ensuring the code was technically sound.</w:t>
      </w:r>
    </w:p>
    <w:p w14:paraId="5418BF0F" w14:textId="7FFECAD8" w:rsidR="001A3226" w:rsidRPr="00963453" w:rsidRDefault="00E77204" w:rsidP="001A3226">
      <w:pPr>
        <w:spacing w:line="480" w:lineRule="auto"/>
        <w:ind w:left="2160"/>
      </w:pPr>
      <w:r>
        <w:lastRenderedPageBreak/>
        <w:t xml:space="preserve">I had good knowledge of the software requirements to help guide me in the programming.  I also used standards and good practices for object-oriented programming. This included using single purpose classes, like the </w:t>
      </w:r>
      <w:r w:rsidR="006A17CA">
        <w:t>constructor</w:t>
      </w:r>
      <w:r>
        <w:t xml:space="preserve"> where the class creates the object, setters and getter that are accessed </w:t>
      </w:r>
      <w:r w:rsidR="006A17CA">
        <w:t xml:space="preserve">in a limited </w:t>
      </w:r>
      <w:r w:rsidR="00715036">
        <w:t>fashion</w:t>
      </w:r>
      <w:r w:rsidR="006A17CA">
        <w:t xml:space="preserve"> to keep from code modifying all over</w:t>
      </w:r>
      <w:r>
        <w:t>. The methods were easy to read without to</w:t>
      </w:r>
      <w:r w:rsidR="000F0361">
        <w:t>o</w:t>
      </w:r>
      <w:r>
        <w:t xml:space="preserve"> many arguments, </w:t>
      </w:r>
      <w:r w:rsidR="000F0361">
        <w:t xml:space="preserve">and a </w:t>
      </w:r>
      <w:r>
        <w:t>reduce</w:t>
      </w:r>
      <w:r w:rsidR="000F0361">
        <w:t>d</w:t>
      </w:r>
      <w:r>
        <w:t xml:space="preserve"> reliance on </w:t>
      </w:r>
      <w:r w:rsidR="000F0361">
        <w:t>global.</w:t>
      </w:r>
      <w:r>
        <w:t xml:space="preserve"> I did not move on to another </w:t>
      </w:r>
      <w:r w:rsidR="006A17CA">
        <w:t>piece</w:t>
      </w:r>
      <w:r>
        <w:t xml:space="preserve"> of code until </w:t>
      </w:r>
      <w:r w:rsidR="00A90BD8">
        <w:t>I had done an incremental test procedure.</w:t>
      </w:r>
    </w:p>
    <w:p w14:paraId="64826F64" w14:textId="77777777" w:rsidR="00412ACF" w:rsidRDefault="00412ACF" w:rsidP="00A90BD8">
      <w:pPr>
        <w:spacing w:line="480" w:lineRule="auto"/>
        <w:ind w:left="2160"/>
        <w:rPr>
          <w:b/>
          <w:bCs/>
        </w:rPr>
      </w:pPr>
    </w:p>
    <w:p w14:paraId="0922DD06" w14:textId="14F05F3D" w:rsidR="00A90BD8" w:rsidRPr="00715036" w:rsidRDefault="00A90BD8" w:rsidP="00A90BD8">
      <w:pPr>
        <w:spacing w:line="480" w:lineRule="auto"/>
        <w:ind w:left="2160"/>
        <w:rPr>
          <w:b/>
          <w:bCs/>
        </w:rPr>
      </w:pPr>
      <w:r>
        <w:rPr>
          <w:b/>
          <w:bCs/>
        </w:rPr>
        <w:t>Efficiency of the code.</w:t>
      </w:r>
    </w:p>
    <w:p w14:paraId="70003521" w14:textId="7C6BFEBD" w:rsidR="00E73D81" w:rsidRDefault="00E73D81" w:rsidP="00E73D81">
      <w:pPr>
        <w:spacing w:line="480" w:lineRule="auto"/>
        <w:ind w:left="2160"/>
      </w:pPr>
      <w:r>
        <w:t xml:space="preserve">The code was efficient is using setters and getter. I also used the @BeforeAll to make the object for the test rather that making the object each time I ran a single test case. </w:t>
      </w:r>
      <w:r w:rsidR="00767042">
        <w:t xml:space="preserve">  I also used a reusable code to</w:t>
      </w:r>
      <w:r w:rsidR="00A90BD8">
        <w:t>:</w:t>
      </w:r>
      <w:r w:rsidR="00767042">
        <w:t xml:space="preserve"> </w:t>
      </w:r>
      <w:r w:rsidR="00A90BD8">
        <w:t xml:space="preserve">retrieve </w:t>
      </w:r>
      <w:r w:rsidR="00767042">
        <w:t xml:space="preserve">the </w:t>
      </w:r>
      <w:r w:rsidR="00A90BD8">
        <w:t>length,</w:t>
      </w:r>
      <w:r w:rsidR="00767042">
        <w:t xml:space="preserve"> and to loop through the list to </w:t>
      </w:r>
      <w:r w:rsidR="00A90BD8">
        <w:t>find</w:t>
      </w:r>
      <w:r w:rsidR="00767042">
        <w:t xml:space="preserve"> the Id rather than writing it </w:t>
      </w:r>
      <w:r w:rsidR="00715036">
        <w:t>every time</w:t>
      </w:r>
      <w:r w:rsidR="00767042">
        <w:t>.  I also used a generic object, this object when called brought the last object called, this way the test did not need to get the exact object ID</w:t>
      </w:r>
      <w:r w:rsidR="00A90BD8">
        <w:t xml:space="preserve"> just the last one created</w:t>
      </w:r>
      <w:r w:rsidR="00767042">
        <w:t>.</w:t>
      </w:r>
      <w:r w:rsidR="0018601B">
        <w:t xml:space="preserve"> This generic is also common and well used in the industry.</w:t>
      </w:r>
    </w:p>
    <w:p w14:paraId="228B8D65" w14:textId="77777777" w:rsidR="00645954" w:rsidRPr="00963453" w:rsidRDefault="00645954" w:rsidP="00E73D81">
      <w:pPr>
        <w:spacing w:line="480" w:lineRule="auto"/>
        <w:ind w:left="2160"/>
      </w:pPr>
    </w:p>
    <w:p w14:paraId="6C5BE565" w14:textId="7B1070F5" w:rsidR="0018601B" w:rsidRPr="0018601B" w:rsidRDefault="0018601B" w:rsidP="0018601B">
      <w:pPr>
        <w:pStyle w:val="ListParagraph"/>
        <w:pBdr>
          <w:bottom w:val="single" w:sz="12" w:space="1" w:color="auto"/>
        </w:pBdr>
        <w:spacing w:line="480" w:lineRule="auto"/>
        <w:rPr>
          <w:b/>
          <w:bCs/>
          <w:sz w:val="28"/>
          <w:szCs w:val="28"/>
        </w:rPr>
      </w:pPr>
      <w:r>
        <w:rPr>
          <w:b/>
          <w:bCs/>
          <w:sz w:val="28"/>
          <w:szCs w:val="28"/>
        </w:rPr>
        <w:t>Reflection</w:t>
      </w:r>
    </w:p>
    <w:p w14:paraId="58D851DE" w14:textId="77777777" w:rsidR="00D60681" w:rsidRDefault="00D60681" w:rsidP="0018601B">
      <w:pPr>
        <w:spacing w:line="480" w:lineRule="auto"/>
        <w:ind w:left="2160"/>
        <w:jc w:val="center"/>
        <w:rPr>
          <w:b/>
          <w:bCs/>
        </w:rPr>
      </w:pPr>
    </w:p>
    <w:p w14:paraId="098A7E01" w14:textId="3062C97B" w:rsidR="0018601B" w:rsidRDefault="0018601B" w:rsidP="0018601B">
      <w:pPr>
        <w:spacing w:line="480" w:lineRule="auto"/>
        <w:ind w:left="2160"/>
        <w:jc w:val="center"/>
        <w:rPr>
          <w:b/>
          <w:bCs/>
        </w:rPr>
      </w:pPr>
      <w:r>
        <w:rPr>
          <w:b/>
          <w:bCs/>
        </w:rPr>
        <w:t>Testing techniques.</w:t>
      </w:r>
    </w:p>
    <w:p w14:paraId="317F4834" w14:textId="6D14A0C1" w:rsidR="0018601B" w:rsidRPr="00715036" w:rsidRDefault="0018601B" w:rsidP="0018601B">
      <w:pPr>
        <w:spacing w:line="480" w:lineRule="auto"/>
        <w:ind w:left="2160"/>
        <w:rPr>
          <w:b/>
          <w:bCs/>
        </w:rPr>
      </w:pPr>
      <w:r>
        <w:rPr>
          <w:b/>
          <w:bCs/>
        </w:rPr>
        <w:lastRenderedPageBreak/>
        <w:t>The characteristics of the testing techniques used.</w:t>
      </w:r>
    </w:p>
    <w:p w14:paraId="276EB8A4" w14:textId="3BA24DF1" w:rsidR="00BD7CCA" w:rsidRDefault="00E73D81" w:rsidP="00BD7CCA">
      <w:pPr>
        <w:spacing w:line="480" w:lineRule="auto"/>
        <w:ind w:left="2160"/>
      </w:pPr>
      <w:r>
        <w:t>I used the J</w:t>
      </w:r>
      <w:r w:rsidR="003744FF">
        <w:t>U</w:t>
      </w:r>
      <w:r>
        <w:t>nit incremental test to increment testing as I coded.</w:t>
      </w:r>
      <w:r w:rsidR="002F7D58">
        <w:t xml:space="preserve"> Unit testing is</w:t>
      </w:r>
      <w:r w:rsidR="0018601B">
        <w:t xml:space="preserve"> when</w:t>
      </w:r>
      <w:r w:rsidR="002F7D58">
        <w:t xml:space="preserve"> each model is tested </w:t>
      </w:r>
      <w:r w:rsidR="0018601B">
        <w:t xml:space="preserve">one at a time </w:t>
      </w:r>
      <w:r w:rsidR="002F7D58">
        <w:t>requiring access to the code. I also did integration testing to look for defects in the interactions for instance</w:t>
      </w:r>
      <w:r w:rsidR="0018601B">
        <w:t>, when</w:t>
      </w:r>
      <w:r w:rsidR="002F7D58">
        <w:t xml:space="preserve"> accessing the list</w:t>
      </w:r>
      <w:r w:rsidR="0018601B">
        <w:t xml:space="preserve"> with the test and modifying an object</w:t>
      </w:r>
      <w:r w:rsidR="002F7D58">
        <w:t>. This was a</w:t>
      </w:r>
      <w:r w:rsidR="0018601B">
        <w:t xml:space="preserve"> type of</w:t>
      </w:r>
      <w:r w:rsidR="002F7D58">
        <w:t xml:space="preserve"> regression testing that ends for each sprint.</w:t>
      </w:r>
      <w:r>
        <w:t xml:space="preserve">  I used the Agile method of releasing completed and tested code that </w:t>
      </w:r>
      <w:r w:rsidR="0018601B">
        <w:t>was released</w:t>
      </w:r>
      <w:r>
        <w:t xml:space="preserve"> on a timely basis</w:t>
      </w:r>
      <w:r w:rsidR="0018601B">
        <w:t>,</w:t>
      </w:r>
      <w:r>
        <w:t xml:space="preserve"> rather than the waterfall method of all testing done at the end. </w:t>
      </w:r>
      <w:r w:rsidR="00645954">
        <w:t xml:space="preserve"> </w:t>
      </w:r>
      <w:r w:rsidR="0018601B">
        <w:t>I</w:t>
      </w:r>
      <w:r w:rsidR="00645954">
        <w:t xml:space="preserve"> use</w:t>
      </w:r>
      <w:r w:rsidR="0018601B">
        <w:t>d</w:t>
      </w:r>
      <w:r w:rsidR="00645954">
        <w:t xml:space="preserve"> the technique of testing often and testing early.</w:t>
      </w:r>
      <w:r w:rsidR="006F67D9">
        <w:t xml:space="preserve">  </w:t>
      </w:r>
      <w:r w:rsidR="002F7D58">
        <w:t xml:space="preserve">After the </w:t>
      </w:r>
      <w:r w:rsidR="0018601B">
        <w:t>debugging of errors,</w:t>
      </w:r>
      <w:r w:rsidR="002F7D58">
        <w:t xml:space="preserve"> I used systematic testing</w:t>
      </w:r>
      <w:r w:rsidR="0018601B">
        <w:t>,</w:t>
      </w:r>
      <w:r w:rsidR="002F7D58">
        <w:t xml:space="preserve"> an exploration of each component in the system </w:t>
      </w:r>
      <w:r w:rsidR="0018601B">
        <w:t>that defines</w:t>
      </w:r>
      <w:r w:rsidR="002F7D58">
        <w:t xml:space="preserve"> defects. </w:t>
      </w:r>
      <w:r w:rsidR="009424A6">
        <w:t>First,</w:t>
      </w:r>
      <w:r w:rsidR="002F7D58">
        <w:t xml:space="preserve"> I planned the test to see what areas I could control; this involved mapping the components and determine what targets I needed to meet. l then I analyzed to see what test conditions were being tested and what should happen under certain circumstances. For </w:t>
      </w:r>
      <w:r w:rsidR="009424A6">
        <w:t>instance,</w:t>
      </w:r>
      <w:r w:rsidR="002F7D58">
        <w:t xml:space="preserve"> an object first had to be made before the other test could be performed. The testing code was </w:t>
      </w:r>
      <w:r w:rsidR="009424A6">
        <w:t>made with</w:t>
      </w:r>
      <w:r w:rsidR="002F7D58">
        <w:t xml:space="preserve"> known patterns and designs, then I combined all the test cases into a run procedure. Then I implemented the test and evaluated the exit criteria finally reporting.</w:t>
      </w:r>
      <w:r w:rsidR="009424A6">
        <w:t xml:space="preserve"> </w:t>
      </w:r>
      <w:r>
        <w:t xml:space="preserve">While static testing I </w:t>
      </w:r>
      <w:r w:rsidR="002F7D58">
        <w:t>look</w:t>
      </w:r>
      <w:r w:rsidR="0018601B">
        <w:t>ed</w:t>
      </w:r>
      <w:r w:rsidR="002F7D58">
        <w:t xml:space="preserve"> for defects in the software without running the code I did this frequently looking for things like unused variables dead code and loops that don’t work. This is done because you can’t find everything with dynamic testing</w:t>
      </w:r>
      <w:r w:rsidR="0018601B">
        <w:t xml:space="preserve"> if something just doesn’t run</w:t>
      </w:r>
      <w:r w:rsidR="002F7D58">
        <w:t>.</w:t>
      </w:r>
      <w:r w:rsidR="009B37AE">
        <w:t xml:space="preserve">   During </w:t>
      </w:r>
      <w:r w:rsidR="0018601B">
        <w:t>Blackbox</w:t>
      </w:r>
      <w:r w:rsidR="009B37AE">
        <w:t xml:space="preserve"> testing </w:t>
      </w:r>
      <w:r w:rsidR="0018601B">
        <w:t>I</w:t>
      </w:r>
      <w:r w:rsidR="009B37AE">
        <w:t xml:space="preserve"> used equivalence partitioning based off the requirements that were gained from elicitation for the application. This meant taking the input of the domain which was the string length of the input. This insured that any integer </w:t>
      </w:r>
      <w:r w:rsidR="009B37AE">
        <w:lastRenderedPageBreak/>
        <w:t xml:space="preserve">greater or less than a certain number would not </w:t>
      </w:r>
      <w:r w:rsidR="0018601B">
        <w:t>pass,</w:t>
      </w:r>
      <w:r w:rsidR="009B37AE">
        <w:t xml:space="preserve"> and an exception would be thrown this could be seen in the J</w:t>
      </w:r>
      <w:r w:rsidR="0018601B">
        <w:t>U</w:t>
      </w:r>
      <w:r w:rsidR="009B37AE">
        <w:t xml:space="preserve">nit tests for each module. Anything that was </w:t>
      </w:r>
      <w:r w:rsidR="0018601B">
        <w:t>tested</w:t>
      </w:r>
      <w:r w:rsidR="009B37AE">
        <w:t xml:space="preserve"> could be put into two categories invalid</w:t>
      </w:r>
      <w:r w:rsidR="0018601B">
        <w:t xml:space="preserve"> or</w:t>
      </w:r>
      <w:r w:rsidR="009B37AE">
        <w:t xml:space="preserve"> valid</w:t>
      </w:r>
      <w:r w:rsidR="0018601B">
        <w:t>.</w:t>
      </w:r>
      <w:r w:rsidR="009B37AE">
        <w:t xml:space="preserve"> I tested both valid and in valid equivalent classes. One of the requirements was that it could not be </w:t>
      </w:r>
      <w:r w:rsidR="0018601B">
        <w:t>null,</w:t>
      </w:r>
      <w:r w:rsidR="009B37AE">
        <w:t xml:space="preserve"> so I made a test just for that. I also used white box testing which is the test coverage and had over a percent requirement in all tests. In some </w:t>
      </w:r>
      <w:r w:rsidR="0018601B">
        <w:t>cases,</w:t>
      </w:r>
      <w:r w:rsidR="009B37AE">
        <w:t xml:space="preserve"> I had 100% test coverage but never below 80%. The unit tests </w:t>
      </w:r>
      <w:r w:rsidR="0018601B">
        <w:t>will test</w:t>
      </w:r>
      <w:r w:rsidR="009B37AE">
        <w:t xml:space="preserve"> the internal structure</w:t>
      </w:r>
      <w:r w:rsidR="0018601B">
        <w:t>,</w:t>
      </w:r>
      <w:r w:rsidR="009B37AE">
        <w:t xml:space="preserve"> it’s a type of regression testing for each module so you don’t have technical debt. </w:t>
      </w:r>
      <w:r w:rsidR="0018601B">
        <w:t>This dynamic testing of the JUnit test</w:t>
      </w:r>
      <w:r w:rsidR="009B37AE">
        <w:t xml:space="preserve"> allows you to take an integrative technique and more agile approach.</w:t>
      </w:r>
      <w:r w:rsidR="001125CC">
        <w:t xml:space="preserve">  I did use a decision table that was very simple just to keep track of the J</w:t>
      </w:r>
      <w:r w:rsidR="0018601B">
        <w:t>U</w:t>
      </w:r>
      <w:r w:rsidR="001125CC">
        <w:t xml:space="preserve">nit tests that I was writing. </w:t>
      </w:r>
    </w:p>
    <w:p w14:paraId="2B374BF6" w14:textId="77777777" w:rsidR="00412ACF" w:rsidRDefault="00412ACF" w:rsidP="00BD7CCA">
      <w:pPr>
        <w:spacing w:line="480" w:lineRule="auto"/>
        <w:jc w:val="center"/>
        <w:rPr>
          <w:b/>
          <w:bCs/>
        </w:rPr>
      </w:pPr>
    </w:p>
    <w:p w14:paraId="52C91C0F" w14:textId="3D9F817C" w:rsidR="006F67D9" w:rsidRPr="00715036" w:rsidRDefault="00BD7CCA" w:rsidP="00BD7CCA">
      <w:pPr>
        <w:spacing w:line="480" w:lineRule="auto"/>
        <w:jc w:val="center"/>
        <w:rPr>
          <w:b/>
          <w:bCs/>
        </w:rPr>
      </w:pPr>
      <w:r>
        <w:rPr>
          <w:b/>
          <w:bCs/>
        </w:rPr>
        <w:t>Testing techniques not used.</w:t>
      </w:r>
    </w:p>
    <w:p w14:paraId="758563E6" w14:textId="7E3DA9C5" w:rsidR="006F67D9" w:rsidRDefault="00E73D81" w:rsidP="00E73D81">
      <w:pPr>
        <w:spacing w:line="480" w:lineRule="auto"/>
        <w:ind w:left="2160"/>
      </w:pPr>
      <w:r>
        <w:t>I did not use the water fall method to reduce technical debt.</w:t>
      </w:r>
      <w:r w:rsidR="006F67D9">
        <w:t xml:space="preserve"> There’s also the spiral model the model of the big bang model, in the rapid application to deployment and prototyping models.</w:t>
      </w:r>
      <w:r w:rsidR="002F7D58">
        <w:t xml:space="preserve">   </w:t>
      </w:r>
      <w:r w:rsidR="006F67D9">
        <w:t xml:space="preserve"> </w:t>
      </w:r>
      <w:r w:rsidR="002F7D58">
        <w:t xml:space="preserve"> </w:t>
      </w:r>
    </w:p>
    <w:p w14:paraId="6EE9BA8E" w14:textId="0BCD2D56" w:rsidR="00E73D81" w:rsidRPr="00963453" w:rsidRDefault="00E73D81" w:rsidP="00BD7CCA">
      <w:pPr>
        <w:spacing w:line="480" w:lineRule="auto"/>
        <w:ind w:left="2160"/>
      </w:pPr>
      <w:r>
        <w:t xml:space="preserve">While </w:t>
      </w:r>
      <w:r w:rsidR="00BD7CCA">
        <w:t>static I</w:t>
      </w:r>
      <w:r w:rsidR="00EE60F0">
        <w:t xml:space="preserve"> did a</w:t>
      </w:r>
      <w:r w:rsidR="00BD7CCA">
        <w:t>n</w:t>
      </w:r>
      <w:r w:rsidR="00EE60F0">
        <w:t xml:space="preserve"> informal review as opposed to a formal review because this project was small and simple and I was the only one coding there’s no reason for a formal review, if I had had a lot of external libraries used that might’ve been more important to determine vulnerabilities.  I didn’t use anything other than agile development because I was just meeting the requirements at a bare minimum to meet the user stories. I wanted to increment the deployment of working code on time. If I were to use </w:t>
      </w:r>
      <w:proofErr w:type="spellStart"/>
      <w:r w:rsidR="00EE60F0">
        <w:t>dev</w:t>
      </w:r>
      <w:r w:rsidR="00BD7CCA">
        <w:t>O</w:t>
      </w:r>
      <w:r w:rsidR="00EE60F0">
        <w:t>ps</w:t>
      </w:r>
      <w:proofErr w:type="spellEnd"/>
      <w:r w:rsidR="00EE60F0">
        <w:t xml:space="preserve"> dynamic testing I would’ve had </w:t>
      </w:r>
      <w:r w:rsidR="00EE60F0">
        <w:lastRenderedPageBreak/>
        <w:t xml:space="preserve">more difficulty because I was not comparing expected input and output values as they were already built into the test this would’ve made the process much longer due to constant collaboration between the programmer and the tester. </w:t>
      </w:r>
      <w:r w:rsidR="00BD7CCA">
        <w:t>This was unneeded because it was just me being responsible for the code.</w:t>
      </w:r>
      <w:r w:rsidR="00EE60F0">
        <w:t xml:space="preserve"> </w:t>
      </w:r>
      <w:r w:rsidR="001125CC">
        <w:t>I did not need to do too much integration testing other than just seeing if the service modified the class object</w:t>
      </w:r>
      <w:r w:rsidR="00BD7CCA">
        <w:t>, and I never called external classes that needed to integrate or change the state of the system.</w:t>
      </w:r>
      <w:r w:rsidR="001125CC">
        <w:t xml:space="preserve"> I didn’t do any system testing because there was no Main</w:t>
      </w:r>
      <w:r w:rsidR="00BD7CCA">
        <w:t xml:space="preserve">. </w:t>
      </w:r>
      <w:r w:rsidR="001125CC">
        <w:t>I did not do acceptance testing because there is no end-user beta testing in a Q&amp;A team</w:t>
      </w:r>
      <w:r w:rsidR="00BD7CCA">
        <w:t>.</w:t>
      </w:r>
      <w:r w:rsidR="001125CC">
        <w:t xml:space="preserve"> </w:t>
      </w:r>
      <w:r w:rsidR="00BD7CCA">
        <w:t>A</w:t>
      </w:r>
      <w:r w:rsidR="001125CC">
        <w:t xml:space="preserve">s far as non-functional testing I never tested the performance / load under various conditions because there were no stability issues with a simple object. There was no security in this project so there was no need for that, but I did use Secure coding practices which were part of the review and planning process. I did not have usability testing because there is no user interface to except the </w:t>
      </w:r>
      <w:r w:rsidR="00D60681">
        <w:t xml:space="preserve">input </w:t>
      </w:r>
      <w:r w:rsidR="001125CC">
        <w:t>after a certain stage</w:t>
      </w:r>
      <w:r w:rsidR="00D60681">
        <w:t xml:space="preserve">. I did not use </w:t>
      </w:r>
      <w:r w:rsidR="001125CC">
        <w:t xml:space="preserve">compatibility testing because there were no systems </w:t>
      </w:r>
      <w:r w:rsidR="00D60681">
        <w:t>or</w:t>
      </w:r>
      <w:r w:rsidR="001125CC">
        <w:t xml:space="preserve"> platforms that the functions had to support.  </w:t>
      </w:r>
      <w:r w:rsidR="00D61EE3">
        <w:t>No need for state transition testing because application never change states under a certain test. Although an object had to be created first it was relatively simple</w:t>
      </w:r>
      <w:r w:rsidR="00D60681">
        <w:t xml:space="preserve"> and only the array changed in size</w:t>
      </w:r>
      <w:r w:rsidR="00D61EE3">
        <w:t>.</w:t>
      </w:r>
      <w:r w:rsidR="00D60681">
        <w:t xml:space="preserve"> I did check the size of the array to see if the object was put into the array.</w:t>
      </w:r>
      <w:r w:rsidR="00D61EE3">
        <w:t xml:space="preserve"> </w:t>
      </w:r>
      <w:r w:rsidR="00BD7CCA">
        <w:t xml:space="preserve"> </w:t>
      </w:r>
      <w:r w:rsidR="00BD7CCA">
        <w:t>As far as Personal user case testing, there was no main class or a user interface.</w:t>
      </w:r>
    </w:p>
    <w:p w14:paraId="0F8528FA" w14:textId="59E5B549" w:rsidR="00D60681" w:rsidRDefault="00D60681" w:rsidP="00D60681">
      <w:pPr>
        <w:spacing w:line="480" w:lineRule="auto"/>
        <w:ind w:left="2160"/>
        <w:jc w:val="center"/>
        <w:rPr>
          <w:b/>
          <w:bCs/>
        </w:rPr>
      </w:pPr>
      <w:r>
        <w:rPr>
          <w:b/>
          <w:bCs/>
        </w:rPr>
        <w:t>Practical uses</w:t>
      </w:r>
    </w:p>
    <w:p w14:paraId="5C9C7D25" w14:textId="569F17D9" w:rsidR="009B37AE" w:rsidRPr="009B37AE" w:rsidRDefault="009B37AE" w:rsidP="009B37AE">
      <w:pPr>
        <w:spacing w:line="480" w:lineRule="auto"/>
        <w:ind w:left="2160"/>
      </w:pPr>
      <w:r w:rsidRPr="009B37AE">
        <w:lastRenderedPageBreak/>
        <w:t>I could’ve used boundary analysis which is just the exact boundary at which something does not pass, but I did not use that black box functional technique because I had null as a</w:t>
      </w:r>
      <w:r>
        <w:t>n</w:t>
      </w:r>
      <w:r w:rsidRPr="009B37AE">
        <w:t xml:space="preserve"> invalid input.</w:t>
      </w:r>
      <w:r>
        <w:t xml:space="preserve"> </w:t>
      </w:r>
      <w:r w:rsidR="00F71033">
        <w:t xml:space="preserve">  Another reason is because with the date method I also used a time method so you could make an appointment that same date but not the same time, it would’ve been impossible to get the exact second for a boundary analysis. F</w:t>
      </w:r>
      <w:r w:rsidR="00D60681">
        <w:t>or</w:t>
      </w:r>
      <w:r w:rsidR="00F71033">
        <w:t xml:space="preserve"> static testing I did a once over a review of the acceptance criteria and did not need to do it after the first story. The reason I did not do a formal review is the team was only one person and it was relatively simple. I could not use the waterfall method because there </w:t>
      </w:r>
      <w:r w:rsidR="001125CC">
        <w:t>were</w:t>
      </w:r>
      <w:r w:rsidR="00F71033">
        <w:t xml:space="preserve"> some changing requirements </w:t>
      </w:r>
      <w:r w:rsidR="001125CC">
        <w:t>later</w:t>
      </w:r>
      <w:r w:rsidR="00F71033">
        <w:t>.</w:t>
      </w:r>
      <w:r w:rsidR="001125CC">
        <w:t xml:space="preserve"> I thought the waterfall method could’ve came technical debt in larger projects, but it would’ve been feasible in this project due to the repetitive nature of the classes. Dev</w:t>
      </w:r>
      <w:r w:rsidR="00D60681">
        <w:t>O</w:t>
      </w:r>
      <w:r w:rsidR="001125CC">
        <w:t xml:space="preserve">ps would’ve been another choice that I did not use because again the repetition of the classes and the simplicity of the code meant I did not need that much security for complex attributes.  This would’ve been a better choice if the code had many different programmers with many different security requirements but after the first iteration of the user’s story there was no need for collaboration.   </w:t>
      </w:r>
      <w:r w:rsidR="00D60681">
        <w:t>If there had been a main and user interface there would’ve been another layer of testing that would’ve been needed.</w:t>
      </w:r>
    </w:p>
    <w:p w14:paraId="0B578617" w14:textId="77777777" w:rsidR="006369E0" w:rsidRPr="00715036" w:rsidRDefault="006369E0" w:rsidP="006369E0">
      <w:pPr>
        <w:spacing w:line="480" w:lineRule="auto"/>
        <w:ind w:left="1440"/>
        <w:rPr>
          <w:b/>
          <w:bCs/>
        </w:rPr>
      </w:pPr>
    </w:p>
    <w:p w14:paraId="6E702BAA" w14:textId="7DC5B0D9" w:rsidR="00E73D81" w:rsidRDefault="00E73D81" w:rsidP="00E73D81">
      <w:pPr>
        <w:spacing w:line="480" w:lineRule="auto"/>
        <w:ind w:left="2160"/>
      </w:pPr>
    </w:p>
    <w:p w14:paraId="241E6899" w14:textId="77777777" w:rsidR="00412ACF" w:rsidRPr="00963453" w:rsidRDefault="00412ACF" w:rsidP="00E73D81">
      <w:pPr>
        <w:spacing w:line="480" w:lineRule="auto"/>
        <w:ind w:left="2160"/>
      </w:pPr>
    </w:p>
    <w:p w14:paraId="1CD86026" w14:textId="77777777" w:rsidR="005661CD" w:rsidRPr="005661CD" w:rsidRDefault="005661CD" w:rsidP="005661CD">
      <w:pPr>
        <w:spacing w:line="480" w:lineRule="auto"/>
        <w:ind w:left="2160"/>
        <w:rPr>
          <w:b/>
          <w:bCs/>
        </w:rPr>
      </w:pPr>
    </w:p>
    <w:p w14:paraId="5450CFB0" w14:textId="48767D82" w:rsidR="003E2C68" w:rsidRDefault="005661CD" w:rsidP="005661CD">
      <w:pPr>
        <w:spacing w:line="480" w:lineRule="auto"/>
        <w:ind w:left="2160"/>
        <w:jc w:val="center"/>
        <w:rPr>
          <w:b/>
          <w:bCs/>
        </w:rPr>
      </w:pPr>
      <w:r w:rsidRPr="005661CD">
        <w:rPr>
          <w:b/>
          <w:bCs/>
        </w:rPr>
        <w:lastRenderedPageBreak/>
        <w:t>Mindset</w:t>
      </w:r>
    </w:p>
    <w:p w14:paraId="04B9B467" w14:textId="5EA0A6A4" w:rsidR="005661CD" w:rsidRPr="005661CD" w:rsidRDefault="005661CD" w:rsidP="005661CD">
      <w:pPr>
        <w:spacing w:line="480" w:lineRule="auto"/>
        <w:ind w:left="2160"/>
        <w:rPr>
          <w:b/>
          <w:bCs/>
        </w:rPr>
      </w:pPr>
      <w:r>
        <w:rPr>
          <w:b/>
          <w:bCs/>
        </w:rPr>
        <w:t>Mindset adopted, caution,</w:t>
      </w:r>
      <w:r w:rsidR="003744FF">
        <w:rPr>
          <w:b/>
          <w:bCs/>
        </w:rPr>
        <w:t xml:space="preserve"> and</w:t>
      </w:r>
      <w:r>
        <w:rPr>
          <w:b/>
          <w:bCs/>
        </w:rPr>
        <w:t xml:space="preserve"> interrelationships.</w:t>
      </w:r>
    </w:p>
    <w:p w14:paraId="086DC879" w14:textId="0543FA7A" w:rsidR="006B34BB" w:rsidRPr="00963453" w:rsidRDefault="006B34BB" w:rsidP="006B34BB">
      <w:pPr>
        <w:spacing w:line="480" w:lineRule="auto"/>
        <w:ind w:left="2160"/>
      </w:pPr>
      <w:r>
        <w:t xml:space="preserve">I used a </w:t>
      </w:r>
      <w:r w:rsidR="007D42C3">
        <w:t>mindset</w:t>
      </w:r>
      <w:r>
        <w:t xml:space="preserve"> o</w:t>
      </w:r>
      <w:r w:rsidR="003744FF">
        <w:t>f</w:t>
      </w:r>
      <w:r>
        <w:t xml:space="preserve"> focusing on the individual attributes of the code</w:t>
      </w:r>
      <w:r w:rsidR="00B0257C">
        <w:t>, testing e</w:t>
      </w:r>
      <w:r>
        <w:t xml:space="preserve">ach functional aspect </w:t>
      </w:r>
      <w:r w:rsidR="003744FF">
        <w:t>of</w:t>
      </w:r>
      <w:r>
        <w:t xml:space="preserve"> code and focus</w:t>
      </w:r>
      <w:r w:rsidR="00B0257C">
        <w:t xml:space="preserve">ing </w:t>
      </w:r>
      <w:r>
        <w:t xml:space="preserve">on just that.  I was </w:t>
      </w:r>
      <w:r w:rsidR="00767042">
        <w:t>cautious</w:t>
      </w:r>
      <w:r>
        <w:t xml:space="preserve"> when using naming conventions, this kept my code easy to read and I could easily remember what function of </w:t>
      </w:r>
      <w:r w:rsidR="00767042">
        <w:t>method</w:t>
      </w:r>
      <w:r>
        <w:t xml:space="preserve"> to call to use in the </w:t>
      </w:r>
      <w:r w:rsidR="00767042">
        <w:t xml:space="preserve">function I was working on. There was a </w:t>
      </w:r>
      <w:r w:rsidR="00A828DF">
        <w:t>step-by-step</w:t>
      </w:r>
      <w:r w:rsidR="00767042">
        <w:t xml:space="preserve"> process that I need to employ because the object had to be </w:t>
      </w:r>
      <w:r w:rsidR="00A828DF">
        <w:t>built</w:t>
      </w:r>
      <w:r w:rsidR="00767042">
        <w:t xml:space="preserve"> right in order for the </w:t>
      </w:r>
      <w:proofErr w:type="gramStart"/>
      <w:r w:rsidR="00767042">
        <w:t xml:space="preserve">methods </w:t>
      </w:r>
      <w:r w:rsidR="00B0257C">
        <w:t xml:space="preserve"> to</w:t>
      </w:r>
      <w:proofErr w:type="gramEnd"/>
      <w:r w:rsidR="00B0257C">
        <w:t xml:space="preserve"> </w:t>
      </w:r>
      <w:r w:rsidR="00767042">
        <w:t>work.   I then used the software requirements to make each modifier</w:t>
      </w:r>
      <w:r w:rsidR="00A828DF">
        <w:t xml:space="preserve"> from the tested pattern</w:t>
      </w:r>
      <w:r w:rsidR="00B0257C">
        <w:t>s</w:t>
      </w:r>
      <w:r w:rsidR="00767042">
        <w:t>.</w:t>
      </w:r>
      <w:r w:rsidR="00F20D10">
        <w:t xml:space="preserve"> </w:t>
      </w:r>
      <w:r w:rsidR="00B0257C">
        <w:t>I</w:t>
      </w:r>
      <w:r w:rsidR="00A828DF">
        <w:t xml:space="preserve"> used best practices for object-oriented programming</w:t>
      </w:r>
      <w:r w:rsidR="00B0257C">
        <w:t>,</w:t>
      </w:r>
      <w:r w:rsidR="00A828DF">
        <w:t xml:space="preserve"> for instance in my code I use s</w:t>
      </w:r>
      <w:r w:rsidR="00B0257C">
        <w:t>etters</w:t>
      </w:r>
      <w:r w:rsidR="00A828DF">
        <w:t xml:space="preserve"> and g</w:t>
      </w:r>
      <w:r w:rsidR="00B0257C">
        <w:t>e</w:t>
      </w:r>
      <w:r w:rsidR="00A828DF">
        <w:t xml:space="preserve">tters to limit the access to the object. I also use a constructor too initialize the object. These best practices and patterns are key to being able to walk away from the code and know that it works because it has been tried and tested by many programmers. Or </w:t>
      </w:r>
      <w:r w:rsidR="00B0257C">
        <w:t xml:space="preserve">when </w:t>
      </w:r>
      <w:r w:rsidR="00A828DF">
        <w:t xml:space="preserve">making the service classes I made sure that the class of service was modifying the object as I programmed and tested the code. </w:t>
      </w:r>
      <w:r w:rsidR="006F67D9">
        <w:t>In a sense I was using integration testing to see how the component of the object reacted to the object’s modifiers.</w:t>
      </w:r>
      <w:r w:rsidR="00A011F6">
        <w:t xml:space="preserve">  It was also important to use patterns to do the complexity and int</w:t>
      </w:r>
      <w:r w:rsidR="00B0257C">
        <w:t>er</w:t>
      </w:r>
      <w:r w:rsidR="00A011F6">
        <w:t xml:space="preserve">relationship of the code. </w:t>
      </w:r>
      <w:r w:rsidR="00A828DF">
        <w:t>For the first class I made in this application I made sure t</w:t>
      </w:r>
      <w:r w:rsidR="00B0257C">
        <w:t>o</w:t>
      </w:r>
      <w:r w:rsidR="00A828DF">
        <w:t xml:space="preserve"> over comment the code so the following classes that use the same pattern</w:t>
      </w:r>
      <w:r w:rsidR="00B0257C">
        <w:t>,</w:t>
      </w:r>
      <w:r w:rsidR="00A828DF">
        <w:t xml:space="preserve"> I could read the comments on and know exactly what is going on in the code. This help me be careful methodical </w:t>
      </w:r>
      <w:r w:rsidR="00B0257C">
        <w:t>in writ</w:t>
      </w:r>
      <w:r w:rsidR="00A828DF">
        <w:t>ing the classes. Finally, I remove</w:t>
      </w:r>
      <w:r w:rsidR="00B0257C">
        <w:t>d</w:t>
      </w:r>
      <w:r w:rsidR="00A828DF">
        <w:t xml:space="preserve"> the unnecessary comments so that the code was easier to read for future programmer, debugging, and testing. These comments </w:t>
      </w:r>
      <w:r w:rsidR="00A828DF">
        <w:lastRenderedPageBreak/>
        <w:t xml:space="preserve">and careful naming conventions helped isolate code if the function what’s not working while performing dynamic testing. This mindset of a step-by-step process to be thought of as an iterative process that goes through the software development lifecycle in a methodical timely manner. This is necessary to deliver working </w:t>
      </w:r>
      <w:r w:rsidR="00B0257C">
        <w:t>code and understanding the relationship among modules in the code.</w:t>
      </w:r>
    </w:p>
    <w:p w14:paraId="397FB433" w14:textId="3FFB6A2C" w:rsidR="00F20D10" w:rsidRPr="00963453" w:rsidRDefault="00F20D10" w:rsidP="00F20D10">
      <w:pPr>
        <w:spacing w:line="480" w:lineRule="auto"/>
        <w:ind w:left="2160"/>
      </w:pPr>
      <w:r>
        <w:t xml:space="preserve">I tried to limit bias by using a standard or patterns of code.  This way I could check to see if </w:t>
      </w:r>
      <w:r w:rsidR="006F67D9">
        <w:t>the result</w:t>
      </w:r>
      <w:r>
        <w:t xml:space="preserve"> was processed properly. This way I did not need to worry to much if the code was technically sound, because patterns are a way of using something that is tried and tested.</w:t>
      </w:r>
      <w:r w:rsidR="006F67D9">
        <w:t xml:space="preserve"> </w:t>
      </w:r>
      <w:r w:rsidR="007D42C3">
        <w:t xml:space="preserve">But this could also lead the bias, I reuse the same pattern after I found the first pattern worked, but I had to make myself responsible for the code and run a test on the following classes. If I had not done </w:t>
      </w:r>
      <w:r w:rsidR="00A828DF">
        <w:t>this,</w:t>
      </w:r>
      <w:r w:rsidR="007D42C3">
        <w:t xml:space="preserve"> I would’ve missed a name in error. </w:t>
      </w:r>
      <w:r w:rsidR="00A828DF">
        <w:t>To avoid bias,</w:t>
      </w:r>
      <w:r w:rsidR="006F67D9">
        <w:t xml:space="preserve"> I use the standard software development life cycle framework which is a</w:t>
      </w:r>
      <w:r w:rsidR="007D42C3">
        <w:t>n</w:t>
      </w:r>
      <w:r w:rsidR="006F67D9">
        <w:t xml:space="preserve"> international standard were testing activities are involved in all stages. </w:t>
      </w:r>
      <w:r w:rsidR="007D42C3">
        <w:t xml:space="preserve">  Another thing I had to do to limit biased; working on the time module in Java for the date, after was completed I ran a test and found it worked, and then realized that the test itself may have a flaw. I built another time object and ran a test just with that object, this confirm that my test was working. In other words, I had to use more than one test in technique, if I had been biased towards a certain testing </w:t>
      </w:r>
      <w:r w:rsidR="00B0257C">
        <w:t>pattern,</w:t>
      </w:r>
      <w:r w:rsidR="007D42C3">
        <w:t xml:space="preserve"> I may have missed a flaw in my code. Because I’m responsible for the delivered code I’m also responsible for the tests, it’s very important for the entire team to be responsible for the code and the test that’s why DevOps is needed in some cases.</w:t>
      </w:r>
    </w:p>
    <w:p w14:paraId="4129B42A" w14:textId="1E59E8A0" w:rsidR="00B0257C" w:rsidRPr="00715036" w:rsidRDefault="00B0257C" w:rsidP="00B0257C">
      <w:pPr>
        <w:spacing w:line="480" w:lineRule="auto"/>
        <w:ind w:left="2160"/>
        <w:rPr>
          <w:b/>
          <w:bCs/>
        </w:rPr>
      </w:pPr>
      <w:r>
        <w:rPr>
          <w:b/>
          <w:bCs/>
        </w:rPr>
        <w:lastRenderedPageBreak/>
        <w:t>Discipline and quality.</w:t>
      </w:r>
    </w:p>
    <w:p w14:paraId="6C06EA00" w14:textId="3FC05703" w:rsidR="00F20D10" w:rsidRPr="00963453" w:rsidRDefault="00F20D10" w:rsidP="00F20D10">
      <w:pPr>
        <w:spacing w:line="480" w:lineRule="auto"/>
        <w:ind w:left="2160"/>
      </w:pPr>
      <w:r>
        <w:t>It is important to not cut corners while writing code because if you cut corners the code becomes broken and hard to de-bug.  It is important to stay within the standards of naming principles, and have correct comments on the co</w:t>
      </w:r>
      <w:r w:rsidR="00B0257C">
        <w:t>de</w:t>
      </w:r>
      <w:r>
        <w:t>, because if the code is not readable it is very difficult to work on in the future.</w:t>
      </w:r>
      <w:r w:rsidR="0093754F">
        <w:t xml:space="preserve"> Naming standards help track what methods are being called from certain classes and what they do. This way it’s easy to increment the debugging process</w:t>
      </w:r>
      <w:r w:rsidR="00B0257C">
        <w:t>, allows an</w:t>
      </w:r>
      <w:r w:rsidR="0093754F">
        <w:t xml:space="preserve"> increase of flow while writing the code. Another very important aspect is testing, it’s a methodical process of testing is implemented using the standard procedures, it ensures a working product that has been tested under live conditions. This is important for the client because a simple mistake could cost the company and the livelihoods of the people working there. This could also impact the consumer negatively in such a way that defected parties may not be able recover. Example would be the explosion of the unmanned Ariana five rocket that was launched; a floating-point number was converted to an integer that ended up being too large to be stored, so the conversion failed causing an accident. This is a simple mistake that could’ve been avoided if testing had been done. But more than just boundary testing would’ve had to been done so not cutting corners on testing is very important in some cases. This could lead to bugs and vulnerabilities in the application. So</w:t>
      </w:r>
      <w:r w:rsidR="00B0257C">
        <w:t>,</w:t>
      </w:r>
      <w:r w:rsidR="0093754F">
        <w:t xml:space="preserve"> maintaining the standard workflow procedures for testing is an important discipline to maintain, even if it seems trivial it may not be in the future. Event while static testing doing a formal review for a critical component of the application may be time consuming but necessary. This takes a discipline mindset. </w:t>
      </w:r>
      <w:r w:rsidR="00C16371">
        <w:t xml:space="preserve">Doing this </w:t>
      </w:r>
      <w:r w:rsidR="00C16371">
        <w:lastRenderedPageBreak/>
        <w:t xml:space="preserve">early on and often reduces technical debt. In the future while working with a team I will use a </w:t>
      </w:r>
      <w:proofErr w:type="spellStart"/>
      <w:r w:rsidR="00C16371">
        <w:t>devOps</w:t>
      </w:r>
      <w:proofErr w:type="spellEnd"/>
      <w:r w:rsidR="00C16371">
        <w:t xml:space="preserve"> to avoid going to</w:t>
      </w:r>
      <w:r w:rsidR="00B0257C">
        <w:t>o</w:t>
      </w:r>
      <w:r w:rsidR="00C16371">
        <w:t xml:space="preserve"> far into the code or programming a component without using testing procedures. DevOps is a great way to collaborate with the testing team and makes everyone responsible, this is insurance that the product will be delivered without errors.</w:t>
      </w:r>
      <w:r w:rsidR="002F6159">
        <w:t xml:space="preserve"> For instance, while working with the job</w:t>
      </w:r>
      <w:r w:rsidR="00B0257C">
        <w:t>,</w:t>
      </w:r>
      <w:r w:rsidR="002F6159">
        <w:t xml:space="preserve"> a time object it was important to read the official documents, plan based on specific known patterns that work, then implement the code, finally test to see if the output right. In this case I had to even test the test I was using to see if the test itself was doing what I wanted to do. After confirming everything I had working code.</w:t>
      </w:r>
    </w:p>
    <w:p w14:paraId="06DDE8AD" w14:textId="77777777" w:rsidR="00963453" w:rsidRPr="00963453" w:rsidRDefault="00963453" w:rsidP="00963453">
      <w:pPr>
        <w:spacing w:line="480" w:lineRule="auto"/>
      </w:pPr>
    </w:p>
    <w:p w14:paraId="2493C822" w14:textId="44FF3004" w:rsidR="0082160F" w:rsidRDefault="0082160F" w:rsidP="00394DF1">
      <w:pPr>
        <w:spacing w:line="480" w:lineRule="auto"/>
      </w:pPr>
    </w:p>
    <w:p w14:paraId="51283F78" w14:textId="77777777" w:rsidR="00767AB1" w:rsidRPr="0082160F" w:rsidRDefault="00767AB1" w:rsidP="00767AB1">
      <w:pPr>
        <w:spacing w:line="480" w:lineRule="auto"/>
      </w:pPr>
    </w:p>
    <w:p w14:paraId="79D73D39" w14:textId="5154A97E" w:rsidR="0077318E" w:rsidRDefault="0077318E" w:rsidP="001652DC"/>
    <w:p w14:paraId="37F7354B" w14:textId="666B926B" w:rsidR="0077318E" w:rsidRDefault="0077318E" w:rsidP="001652DC">
      <w:pPr>
        <w:jc w:val="center"/>
      </w:pPr>
      <w:r>
        <w:t>References</w:t>
      </w:r>
    </w:p>
    <w:p w14:paraId="67C51075" w14:textId="77777777" w:rsidR="001652DC" w:rsidRDefault="001652DC" w:rsidP="001652DC"/>
    <w:p w14:paraId="1225F2FE" w14:textId="0879BF0D" w:rsidR="0077318E" w:rsidRPr="0077318E" w:rsidRDefault="0077318E" w:rsidP="001652DC">
      <w:r w:rsidRPr="0077318E">
        <w:t xml:space="preserve">Brian Hambling (Editor), Peter Morgan, Angelina </w:t>
      </w:r>
      <w:proofErr w:type="spellStart"/>
      <w:r w:rsidRPr="0077318E">
        <w:t>Samaroo</w:t>
      </w:r>
      <w:proofErr w:type="spellEnd"/>
      <w:r w:rsidRPr="0077318E">
        <w:t>, Geoff Thompson, and Peter Williams</w:t>
      </w:r>
      <w:r>
        <w:t xml:space="preserve">. (2015) </w:t>
      </w:r>
      <w:r w:rsidRPr="0077318E">
        <w:rPr>
          <w:i/>
          <w:iCs/>
        </w:rPr>
        <w:t>Software Testing: An ISTQB-BCS Certified Tester Foundation Guide</w:t>
      </w:r>
      <w:r w:rsidRPr="001652DC">
        <w:rPr>
          <w:i/>
          <w:iCs/>
        </w:rPr>
        <w:t xml:space="preserve"> 3rd edition.</w:t>
      </w:r>
      <w:r>
        <w:t xml:space="preserve">  </w:t>
      </w:r>
      <w:r w:rsidRPr="0077318E">
        <w:t>BCS The Chartered Institute for IT</w:t>
      </w:r>
    </w:p>
    <w:p w14:paraId="47DD0AD5" w14:textId="633779C9" w:rsidR="0077318E" w:rsidRDefault="0077318E" w:rsidP="001652DC"/>
    <w:p w14:paraId="62480DC7" w14:textId="01456B81" w:rsidR="00963769" w:rsidRDefault="00963769" w:rsidP="001652DC"/>
    <w:p w14:paraId="5D779BDB" w14:textId="3CEB943B" w:rsidR="00963769" w:rsidRDefault="00963769" w:rsidP="00963769">
      <w:proofErr w:type="spellStart"/>
      <w:r w:rsidRPr="00963769">
        <w:t>García</w:t>
      </w:r>
      <w:proofErr w:type="spellEnd"/>
      <w:r w:rsidRPr="00963769">
        <w:t>, B. (2017). </w:t>
      </w:r>
      <w:r w:rsidRPr="00963769">
        <w:rPr>
          <w:i/>
          <w:iCs/>
        </w:rPr>
        <w:t>Mastering Software Testing with JUnit 5</w:t>
      </w:r>
      <w:r w:rsidRPr="00963769">
        <w:t xml:space="preserve">. </w:t>
      </w:r>
      <w:proofErr w:type="spellStart"/>
      <w:r w:rsidRPr="00963769">
        <w:t>Packt</w:t>
      </w:r>
      <w:proofErr w:type="spellEnd"/>
      <w:r w:rsidRPr="00963769">
        <w:t xml:space="preserve"> Publishing.</w:t>
      </w:r>
    </w:p>
    <w:p w14:paraId="34A26025" w14:textId="544F3492" w:rsidR="00777F01" w:rsidRDefault="00777F01" w:rsidP="00963769"/>
    <w:p w14:paraId="542D1D77" w14:textId="50F67F7C" w:rsidR="00777F01" w:rsidRPr="00777F01" w:rsidRDefault="00777F01" w:rsidP="00777F01">
      <w:pPr>
        <w:rPr>
          <w:i/>
          <w:iCs/>
        </w:rPr>
      </w:pPr>
      <w:proofErr w:type="spellStart"/>
      <w:r w:rsidRPr="00777F01">
        <w:t>McGlaufin</w:t>
      </w:r>
      <w:proofErr w:type="spellEnd"/>
      <w:r w:rsidRPr="00777F01">
        <w:t xml:space="preserve"> B. (jun.25 2019</w:t>
      </w:r>
      <w:r>
        <w:rPr>
          <w:i/>
          <w:iCs/>
        </w:rPr>
        <w:t xml:space="preserve">) </w:t>
      </w:r>
      <w:r w:rsidRPr="00777F01">
        <w:rPr>
          <w:i/>
          <w:iCs/>
        </w:rPr>
        <w:t>Unit Testing Best Practices: How to Get the Most Out of Your Test Automation</w:t>
      </w:r>
    </w:p>
    <w:p w14:paraId="7DA0A9AA" w14:textId="6D2D1E6E" w:rsidR="00777F01" w:rsidRDefault="00777F01" w:rsidP="00963769">
      <w:r w:rsidRPr="00777F01">
        <w:t>https://dzone.com/articles/unit-testing-best-practices-how-to-get-the-most-ou</w:t>
      </w:r>
    </w:p>
    <w:p w14:paraId="7DC88A3C" w14:textId="77777777" w:rsidR="00777F01" w:rsidRPr="00963769" w:rsidRDefault="00777F01" w:rsidP="00963769"/>
    <w:p w14:paraId="5F39F007" w14:textId="435D7CF4" w:rsidR="00963769" w:rsidRDefault="00963769" w:rsidP="001652DC"/>
    <w:p w14:paraId="1FDC2A71" w14:textId="5A2D2BAF" w:rsidR="00963769" w:rsidRDefault="00963769" w:rsidP="001652DC"/>
    <w:p w14:paraId="11F1B56A" w14:textId="64752260" w:rsidR="00E77204" w:rsidRDefault="00E77204" w:rsidP="00E77204">
      <w:pPr>
        <w:textAlignment w:val="baseline"/>
        <w:outlineLvl w:val="0"/>
      </w:pPr>
      <w:r w:rsidRPr="00A90ECB">
        <w:rPr>
          <w:i/>
          <w:iCs/>
        </w:rPr>
        <w:t xml:space="preserve">Best Practices of </w:t>
      </w:r>
      <w:r w:rsidR="00A90ECB" w:rsidRPr="00A90ECB">
        <w:rPr>
          <w:i/>
          <w:iCs/>
        </w:rPr>
        <w:t>Object-Oriented</w:t>
      </w:r>
      <w:r w:rsidRPr="00A90ECB">
        <w:rPr>
          <w:i/>
          <w:iCs/>
        </w:rPr>
        <w:t xml:space="preserve"> Programming (OOP)</w:t>
      </w:r>
      <w:r w:rsidR="00A90ECB">
        <w:t xml:space="preserve">. </w:t>
      </w:r>
      <w:r>
        <w:t xml:space="preserve">(June 2020) </w:t>
      </w:r>
      <w:r w:rsidRPr="00E77204">
        <w:t>https://www.geeksforgeeks.org/best-practices-of-object-oriented-programming-oop/</w:t>
      </w:r>
      <w:r>
        <w:t>.</w:t>
      </w:r>
    </w:p>
    <w:p w14:paraId="3C8722A1" w14:textId="77777777" w:rsidR="00E77204" w:rsidRPr="0077318E" w:rsidRDefault="00E77204" w:rsidP="00E77204">
      <w:pPr>
        <w:textAlignment w:val="baseline"/>
        <w:outlineLvl w:val="0"/>
      </w:pPr>
    </w:p>
    <w:p w14:paraId="7088B912" w14:textId="3C3E91AC" w:rsidR="003F4086" w:rsidRDefault="0093754F" w:rsidP="001652DC">
      <w:r w:rsidRPr="0093754F">
        <w:rPr>
          <w:i/>
          <w:iCs/>
        </w:rPr>
        <w:t>The Explosion of the Ariane 5</w:t>
      </w:r>
      <w:r>
        <w:t>.</w:t>
      </w:r>
      <w:r w:rsidRPr="0093754F">
        <w:t xml:space="preserve"> </w:t>
      </w:r>
      <w:r w:rsidR="00412ACF" w:rsidRPr="00412ACF">
        <w:t>https://www-users.cse.umn.edu/~arnold/disasters/ariane.html</w:t>
      </w:r>
    </w:p>
    <w:p w14:paraId="14EDDD5B" w14:textId="0052FEFA" w:rsidR="00412ACF" w:rsidRDefault="00412ACF" w:rsidP="001652DC"/>
    <w:p w14:paraId="47BB5EE8" w14:textId="77777777" w:rsidR="00412ACF" w:rsidRPr="0077318E" w:rsidRDefault="00412ACF" w:rsidP="00412ACF">
      <w:r w:rsidRPr="0077318E">
        <w:t xml:space="preserve">Brian Hambling (Editor), Peter Morgan, Angelina </w:t>
      </w:r>
      <w:proofErr w:type="spellStart"/>
      <w:r w:rsidRPr="0077318E">
        <w:t>Samaroo</w:t>
      </w:r>
      <w:proofErr w:type="spellEnd"/>
      <w:r w:rsidRPr="0077318E">
        <w:t>, Geoff Thompson, and Peter Williams</w:t>
      </w:r>
      <w:r>
        <w:t xml:space="preserve">. (2015) </w:t>
      </w:r>
      <w:r w:rsidRPr="0077318E">
        <w:rPr>
          <w:i/>
          <w:iCs/>
        </w:rPr>
        <w:t>Software Testing: An ISTQB-BCS Certified Tester Foundation Guide</w:t>
      </w:r>
      <w:r w:rsidRPr="001652DC">
        <w:rPr>
          <w:i/>
          <w:iCs/>
        </w:rPr>
        <w:t xml:space="preserve"> 3rd edition.</w:t>
      </w:r>
      <w:r>
        <w:t xml:space="preserve">  </w:t>
      </w:r>
      <w:r w:rsidRPr="0077318E">
        <w:t>BCS The Chartered Institute for IT</w:t>
      </w:r>
    </w:p>
    <w:p w14:paraId="7A34D13B" w14:textId="77777777" w:rsidR="00412ACF" w:rsidRDefault="00412ACF" w:rsidP="00412ACF"/>
    <w:p w14:paraId="574BB44D" w14:textId="77777777" w:rsidR="00412ACF" w:rsidRDefault="00412ACF" w:rsidP="00412ACF"/>
    <w:p w14:paraId="0E50CF28" w14:textId="77777777" w:rsidR="00412ACF" w:rsidRPr="00963769" w:rsidRDefault="00412ACF" w:rsidP="00412ACF">
      <w:proofErr w:type="spellStart"/>
      <w:r w:rsidRPr="00963769">
        <w:t>García</w:t>
      </w:r>
      <w:proofErr w:type="spellEnd"/>
      <w:r w:rsidRPr="00963769">
        <w:t>, B. (2017). </w:t>
      </w:r>
      <w:r w:rsidRPr="00963769">
        <w:rPr>
          <w:i/>
          <w:iCs/>
        </w:rPr>
        <w:t>Mastering Software Testing with JUnit 5</w:t>
      </w:r>
      <w:r w:rsidRPr="00963769">
        <w:t xml:space="preserve">. </w:t>
      </w:r>
      <w:proofErr w:type="spellStart"/>
      <w:r w:rsidRPr="00963769">
        <w:t>Packt</w:t>
      </w:r>
      <w:proofErr w:type="spellEnd"/>
      <w:r w:rsidRPr="00963769">
        <w:t xml:space="preserve"> Publishing.</w:t>
      </w:r>
    </w:p>
    <w:p w14:paraId="0B0C71F3" w14:textId="77777777" w:rsidR="00412ACF" w:rsidRPr="0093754F" w:rsidRDefault="00412ACF" w:rsidP="001652DC">
      <w:pPr>
        <w:rPr>
          <w:b/>
          <w:bCs/>
        </w:rPr>
      </w:pPr>
    </w:p>
    <w:sectPr w:rsidR="00412ACF" w:rsidRPr="0093754F" w:rsidSect="00120870">
      <w:headerReference w:type="even" r:id="rId10"/>
      <w:headerReference w:type="default" r:id="rId1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167CE4" w14:textId="77777777" w:rsidR="00E806FD" w:rsidRDefault="00E806FD" w:rsidP="000C470E">
      <w:r>
        <w:separator/>
      </w:r>
    </w:p>
  </w:endnote>
  <w:endnote w:type="continuationSeparator" w:id="0">
    <w:p w14:paraId="2FBB2E23" w14:textId="77777777" w:rsidR="00E806FD" w:rsidRDefault="00E806FD" w:rsidP="000C4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ppleSystemUIFont">
    <w:altName w:val="Cambria"/>
    <w:panose1 w:val="020B0604020202020204"/>
    <w:charset w:val="00"/>
    <w:family w:val="roman"/>
    <w:pitch w:val="default"/>
  </w:font>
  <w:font w:name=".SFUI-Regular">
    <w:altName w:val="Cambria"/>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0585A9" w14:textId="77777777" w:rsidR="00E806FD" w:rsidRDefault="00E806FD" w:rsidP="000C470E">
      <w:r>
        <w:separator/>
      </w:r>
    </w:p>
  </w:footnote>
  <w:footnote w:type="continuationSeparator" w:id="0">
    <w:p w14:paraId="1ED53939" w14:textId="77777777" w:rsidR="00E806FD" w:rsidRDefault="00E806FD" w:rsidP="000C47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77873649"/>
      <w:docPartObj>
        <w:docPartGallery w:val="Page Numbers (Top of Page)"/>
        <w:docPartUnique/>
      </w:docPartObj>
    </w:sdtPr>
    <w:sdtEndPr>
      <w:rPr>
        <w:rStyle w:val="PageNumber"/>
      </w:rPr>
    </w:sdtEndPr>
    <w:sdtContent>
      <w:p w14:paraId="0E694CF5" w14:textId="77777777" w:rsidR="002A628C" w:rsidRDefault="002A628C" w:rsidP="002722E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BA111E" w14:textId="77777777" w:rsidR="002A628C" w:rsidRDefault="002A628C" w:rsidP="002A628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60396617"/>
      <w:docPartObj>
        <w:docPartGallery w:val="Page Numbers (Top of Page)"/>
        <w:docPartUnique/>
      </w:docPartObj>
    </w:sdtPr>
    <w:sdtEndPr>
      <w:rPr>
        <w:rStyle w:val="PageNumber"/>
      </w:rPr>
    </w:sdtEndPr>
    <w:sdtContent>
      <w:p w14:paraId="5E802EEC" w14:textId="77777777" w:rsidR="002A628C" w:rsidRDefault="002A628C" w:rsidP="002722E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694F0CB" w14:textId="77777777" w:rsidR="000C470E" w:rsidRPr="00F91D2D" w:rsidRDefault="00F91D2D" w:rsidP="002A628C">
    <w:pPr>
      <w:pStyle w:val="Header"/>
      <w:suppressAutoHyphens/>
      <w:spacing w:after="200"/>
      <w:ind w:right="360"/>
      <w:jc w:val="center"/>
    </w:pPr>
    <w:r w:rsidRPr="00365759">
      <w:rPr>
        <w:noProof/>
      </w:rPr>
      <w:drawing>
        <wp:inline distT="0" distB="0" distL="0" distR="0" wp14:anchorId="42AE1010" wp14:editId="2AAAFF78">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01F5A"/>
    <w:multiLevelType w:val="multilevel"/>
    <w:tmpl w:val="CC9A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54134"/>
    <w:multiLevelType w:val="multilevel"/>
    <w:tmpl w:val="3F94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646CD1"/>
    <w:multiLevelType w:val="multilevel"/>
    <w:tmpl w:val="AA20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A6338"/>
    <w:multiLevelType w:val="multilevel"/>
    <w:tmpl w:val="288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A86359"/>
    <w:multiLevelType w:val="multilevel"/>
    <w:tmpl w:val="0D526F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31293C"/>
    <w:multiLevelType w:val="multilevel"/>
    <w:tmpl w:val="27B8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9F1376"/>
    <w:multiLevelType w:val="multilevel"/>
    <w:tmpl w:val="842E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E62DED"/>
    <w:multiLevelType w:val="multilevel"/>
    <w:tmpl w:val="4E12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583A61"/>
    <w:multiLevelType w:val="multilevel"/>
    <w:tmpl w:val="C494F6F2"/>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E6433A"/>
    <w:multiLevelType w:val="hybridMultilevel"/>
    <w:tmpl w:val="80D85C5E"/>
    <w:lvl w:ilvl="0" w:tplc="FFFFFFFF">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3"/>
  </w:num>
  <w:num w:numId="4">
    <w:abstractNumId w:val="5"/>
  </w:num>
  <w:num w:numId="5">
    <w:abstractNumId w:val="7"/>
  </w:num>
  <w:num w:numId="6">
    <w:abstractNumId w:val="0"/>
  </w:num>
  <w:num w:numId="7">
    <w:abstractNumId w:val="6"/>
  </w:num>
  <w:num w:numId="8">
    <w:abstractNumId w:val="1"/>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F3B"/>
    <w:rsid w:val="00004888"/>
    <w:rsid w:val="00005F3B"/>
    <w:rsid w:val="000249E2"/>
    <w:rsid w:val="00071B6E"/>
    <w:rsid w:val="000758F6"/>
    <w:rsid w:val="000769F0"/>
    <w:rsid w:val="000A5EDE"/>
    <w:rsid w:val="000B1F69"/>
    <w:rsid w:val="000B6A6B"/>
    <w:rsid w:val="000C470E"/>
    <w:rsid w:val="000C4F0F"/>
    <w:rsid w:val="000D024B"/>
    <w:rsid w:val="000D12AB"/>
    <w:rsid w:val="000E3A84"/>
    <w:rsid w:val="000F0361"/>
    <w:rsid w:val="000F70E8"/>
    <w:rsid w:val="001125CC"/>
    <w:rsid w:val="00120870"/>
    <w:rsid w:val="00121DCD"/>
    <w:rsid w:val="0014678E"/>
    <w:rsid w:val="001652DC"/>
    <w:rsid w:val="001738B5"/>
    <w:rsid w:val="0017679A"/>
    <w:rsid w:val="00183D84"/>
    <w:rsid w:val="0018601B"/>
    <w:rsid w:val="001A3226"/>
    <w:rsid w:val="001A39FD"/>
    <w:rsid w:val="001C5A8E"/>
    <w:rsid w:val="001C7A6B"/>
    <w:rsid w:val="001D210A"/>
    <w:rsid w:val="001E058F"/>
    <w:rsid w:val="001E1720"/>
    <w:rsid w:val="001E2BF4"/>
    <w:rsid w:val="001E4437"/>
    <w:rsid w:val="001E5DB8"/>
    <w:rsid w:val="001F203B"/>
    <w:rsid w:val="002050B1"/>
    <w:rsid w:val="002305CB"/>
    <w:rsid w:val="00237184"/>
    <w:rsid w:val="002620B0"/>
    <w:rsid w:val="00266AB4"/>
    <w:rsid w:val="00271D25"/>
    <w:rsid w:val="00276D96"/>
    <w:rsid w:val="0028504D"/>
    <w:rsid w:val="002A61A1"/>
    <w:rsid w:val="002A628C"/>
    <w:rsid w:val="002B1E75"/>
    <w:rsid w:val="002C4FC6"/>
    <w:rsid w:val="002F6159"/>
    <w:rsid w:val="002F7D58"/>
    <w:rsid w:val="003038F0"/>
    <w:rsid w:val="00335281"/>
    <w:rsid w:val="00344131"/>
    <w:rsid w:val="0035362D"/>
    <w:rsid w:val="003549D3"/>
    <w:rsid w:val="00361AA1"/>
    <w:rsid w:val="00363D55"/>
    <w:rsid w:val="0037038F"/>
    <w:rsid w:val="003744FF"/>
    <w:rsid w:val="00376BAF"/>
    <w:rsid w:val="00392563"/>
    <w:rsid w:val="00394DF1"/>
    <w:rsid w:val="003B4AB8"/>
    <w:rsid w:val="003C3E5E"/>
    <w:rsid w:val="003D1CB0"/>
    <w:rsid w:val="003E1E0A"/>
    <w:rsid w:val="003E1EAA"/>
    <w:rsid w:val="003E2C68"/>
    <w:rsid w:val="003E78AB"/>
    <w:rsid w:val="003E7B81"/>
    <w:rsid w:val="003F4086"/>
    <w:rsid w:val="003F53C3"/>
    <w:rsid w:val="003F579D"/>
    <w:rsid w:val="003F77AD"/>
    <w:rsid w:val="003F7958"/>
    <w:rsid w:val="004023EC"/>
    <w:rsid w:val="00402FCA"/>
    <w:rsid w:val="00407441"/>
    <w:rsid w:val="00412ACF"/>
    <w:rsid w:val="0041442B"/>
    <w:rsid w:val="0042456E"/>
    <w:rsid w:val="00437765"/>
    <w:rsid w:val="00486F59"/>
    <w:rsid w:val="00491579"/>
    <w:rsid w:val="004E06B1"/>
    <w:rsid w:val="004E5D6D"/>
    <w:rsid w:val="0050538D"/>
    <w:rsid w:val="00534B97"/>
    <w:rsid w:val="0053602C"/>
    <w:rsid w:val="00541467"/>
    <w:rsid w:val="00542E4D"/>
    <w:rsid w:val="0054674C"/>
    <w:rsid w:val="00554EF6"/>
    <w:rsid w:val="005661CD"/>
    <w:rsid w:val="00570767"/>
    <w:rsid w:val="0057578B"/>
    <w:rsid w:val="005871EB"/>
    <w:rsid w:val="00591F91"/>
    <w:rsid w:val="00592E4A"/>
    <w:rsid w:val="005A3E4E"/>
    <w:rsid w:val="005B0674"/>
    <w:rsid w:val="005B154B"/>
    <w:rsid w:val="005B3DD2"/>
    <w:rsid w:val="005B4651"/>
    <w:rsid w:val="005D2E11"/>
    <w:rsid w:val="005D5C4A"/>
    <w:rsid w:val="005E0A49"/>
    <w:rsid w:val="005E7FF6"/>
    <w:rsid w:val="006023CA"/>
    <w:rsid w:val="00603438"/>
    <w:rsid w:val="00605FC9"/>
    <w:rsid w:val="00620A78"/>
    <w:rsid w:val="00621868"/>
    <w:rsid w:val="006223F8"/>
    <w:rsid w:val="0063437B"/>
    <w:rsid w:val="006369E0"/>
    <w:rsid w:val="00643E29"/>
    <w:rsid w:val="00645954"/>
    <w:rsid w:val="00647272"/>
    <w:rsid w:val="00665469"/>
    <w:rsid w:val="00671B58"/>
    <w:rsid w:val="006749F3"/>
    <w:rsid w:val="0067500D"/>
    <w:rsid w:val="0069175E"/>
    <w:rsid w:val="00693C81"/>
    <w:rsid w:val="006A17CA"/>
    <w:rsid w:val="006A3194"/>
    <w:rsid w:val="006B34BB"/>
    <w:rsid w:val="006B3957"/>
    <w:rsid w:val="006B60C9"/>
    <w:rsid w:val="006C029E"/>
    <w:rsid w:val="006D5A6D"/>
    <w:rsid w:val="006F67D9"/>
    <w:rsid w:val="00715036"/>
    <w:rsid w:val="00730000"/>
    <w:rsid w:val="007470C6"/>
    <w:rsid w:val="00761713"/>
    <w:rsid w:val="00762124"/>
    <w:rsid w:val="00765EA5"/>
    <w:rsid w:val="00767042"/>
    <w:rsid w:val="00767AB1"/>
    <w:rsid w:val="0077318E"/>
    <w:rsid w:val="00773827"/>
    <w:rsid w:val="00777F01"/>
    <w:rsid w:val="007A4332"/>
    <w:rsid w:val="007A617F"/>
    <w:rsid w:val="007B1F7C"/>
    <w:rsid w:val="007D2DAB"/>
    <w:rsid w:val="007D42C3"/>
    <w:rsid w:val="007E525D"/>
    <w:rsid w:val="0082160F"/>
    <w:rsid w:val="00823992"/>
    <w:rsid w:val="00843180"/>
    <w:rsid w:val="0084698F"/>
    <w:rsid w:val="00854807"/>
    <w:rsid w:val="0086439A"/>
    <w:rsid w:val="00870AD0"/>
    <w:rsid w:val="00871DA7"/>
    <w:rsid w:val="008848B4"/>
    <w:rsid w:val="00886965"/>
    <w:rsid w:val="008A720A"/>
    <w:rsid w:val="008A78EC"/>
    <w:rsid w:val="008B1B26"/>
    <w:rsid w:val="008C436C"/>
    <w:rsid w:val="008F1F58"/>
    <w:rsid w:val="009008DF"/>
    <w:rsid w:val="009242E9"/>
    <w:rsid w:val="00931107"/>
    <w:rsid w:val="009321F5"/>
    <w:rsid w:val="00934CF3"/>
    <w:rsid w:val="0093754F"/>
    <w:rsid w:val="009412EA"/>
    <w:rsid w:val="0094248B"/>
    <w:rsid w:val="009424A6"/>
    <w:rsid w:val="00944946"/>
    <w:rsid w:val="00951A15"/>
    <w:rsid w:val="00956662"/>
    <w:rsid w:val="009612C9"/>
    <w:rsid w:val="00963453"/>
    <w:rsid w:val="00963769"/>
    <w:rsid w:val="00965614"/>
    <w:rsid w:val="009829D6"/>
    <w:rsid w:val="00984973"/>
    <w:rsid w:val="00986E16"/>
    <w:rsid w:val="009A150F"/>
    <w:rsid w:val="009B37AE"/>
    <w:rsid w:val="009B636D"/>
    <w:rsid w:val="00A011F6"/>
    <w:rsid w:val="00A23203"/>
    <w:rsid w:val="00A37D77"/>
    <w:rsid w:val="00A45F3F"/>
    <w:rsid w:val="00A46D68"/>
    <w:rsid w:val="00A51802"/>
    <w:rsid w:val="00A55BC0"/>
    <w:rsid w:val="00A635A4"/>
    <w:rsid w:val="00A7482C"/>
    <w:rsid w:val="00A80B3F"/>
    <w:rsid w:val="00A828DF"/>
    <w:rsid w:val="00A90BD8"/>
    <w:rsid w:val="00A90ECB"/>
    <w:rsid w:val="00AB2FF6"/>
    <w:rsid w:val="00AB5F68"/>
    <w:rsid w:val="00AB64AE"/>
    <w:rsid w:val="00AC32B0"/>
    <w:rsid w:val="00B0257C"/>
    <w:rsid w:val="00B028A1"/>
    <w:rsid w:val="00B07AA8"/>
    <w:rsid w:val="00B11CD0"/>
    <w:rsid w:val="00B230C2"/>
    <w:rsid w:val="00B2410B"/>
    <w:rsid w:val="00B308CE"/>
    <w:rsid w:val="00B73040"/>
    <w:rsid w:val="00BA6E32"/>
    <w:rsid w:val="00BA72C0"/>
    <w:rsid w:val="00BB47B4"/>
    <w:rsid w:val="00BD4A67"/>
    <w:rsid w:val="00BD7CCA"/>
    <w:rsid w:val="00BF7885"/>
    <w:rsid w:val="00C129BB"/>
    <w:rsid w:val="00C16371"/>
    <w:rsid w:val="00C233AE"/>
    <w:rsid w:val="00C441C3"/>
    <w:rsid w:val="00C53E0B"/>
    <w:rsid w:val="00C63436"/>
    <w:rsid w:val="00C90D12"/>
    <w:rsid w:val="00C913CE"/>
    <w:rsid w:val="00C96277"/>
    <w:rsid w:val="00CA1684"/>
    <w:rsid w:val="00CA3AB4"/>
    <w:rsid w:val="00CB1997"/>
    <w:rsid w:val="00CB35C5"/>
    <w:rsid w:val="00CB6417"/>
    <w:rsid w:val="00CB652D"/>
    <w:rsid w:val="00CC5A0B"/>
    <w:rsid w:val="00CD05E3"/>
    <w:rsid w:val="00CD49F2"/>
    <w:rsid w:val="00CD5F8D"/>
    <w:rsid w:val="00CE3A19"/>
    <w:rsid w:val="00CE6355"/>
    <w:rsid w:val="00CE75A3"/>
    <w:rsid w:val="00CF4A76"/>
    <w:rsid w:val="00CF5BA8"/>
    <w:rsid w:val="00CF6050"/>
    <w:rsid w:val="00D03642"/>
    <w:rsid w:val="00D12BFB"/>
    <w:rsid w:val="00D30F17"/>
    <w:rsid w:val="00D34C3A"/>
    <w:rsid w:val="00D52D5C"/>
    <w:rsid w:val="00D60681"/>
    <w:rsid w:val="00D61EE3"/>
    <w:rsid w:val="00DC0301"/>
    <w:rsid w:val="00DC4BC6"/>
    <w:rsid w:val="00DE3CC5"/>
    <w:rsid w:val="00DE3E98"/>
    <w:rsid w:val="00DF3793"/>
    <w:rsid w:val="00E0517C"/>
    <w:rsid w:val="00E17771"/>
    <w:rsid w:val="00E20E8F"/>
    <w:rsid w:val="00E274AD"/>
    <w:rsid w:val="00E3366D"/>
    <w:rsid w:val="00E34610"/>
    <w:rsid w:val="00E63AB3"/>
    <w:rsid w:val="00E67538"/>
    <w:rsid w:val="00E73D81"/>
    <w:rsid w:val="00E75BB5"/>
    <w:rsid w:val="00E77204"/>
    <w:rsid w:val="00E80542"/>
    <w:rsid w:val="00E806FD"/>
    <w:rsid w:val="00E909D8"/>
    <w:rsid w:val="00E9504E"/>
    <w:rsid w:val="00EA195E"/>
    <w:rsid w:val="00EA3859"/>
    <w:rsid w:val="00EB37DB"/>
    <w:rsid w:val="00EE568C"/>
    <w:rsid w:val="00EE60F0"/>
    <w:rsid w:val="00F069DC"/>
    <w:rsid w:val="00F20D10"/>
    <w:rsid w:val="00F31126"/>
    <w:rsid w:val="00F40310"/>
    <w:rsid w:val="00F42759"/>
    <w:rsid w:val="00F53716"/>
    <w:rsid w:val="00F608CA"/>
    <w:rsid w:val="00F67333"/>
    <w:rsid w:val="00F71033"/>
    <w:rsid w:val="00F732FD"/>
    <w:rsid w:val="00F77C0B"/>
    <w:rsid w:val="00F8747C"/>
    <w:rsid w:val="00F90A48"/>
    <w:rsid w:val="00F91D2D"/>
    <w:rsid w:val="00FB4AD6"/>
    <w:rsid w:val="00FB6B9C"/>
    <w:rsid w:val="00FC1A90"/>
    <w:rsid w:val="00FC6260"/>
    <w:rsid w:val="00FD7918"/>
    <w:rsid w:val="00FE0DB4"/>
    <w:rsid w:val="00FF3B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1C99E"/>
  <w15:chartTrackingRefBased/>
  <w15:docId w15:val="{2AB3D10A-5B9B-FF43-9EB8-09285380C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086"/>
    <w:pPr>
      <w:spacing w:after="0" w:line="240" w:lineRule="auto"/>
    </w:pPr>
    <w:rPr>
      <w:rFonts w:ascii="Times New Roman" w:eastAsia="Times New Roman" w:hAnsi="Times New Roman" w:cs="Times New Roman"/>
      <w:sz w:val="24"/>
      <w:szCs w:val="24"/>
      <w:lang w:eastAsia="ja-JP"/>
    </w:rPr>
  </w:style>
  <w:style w:type="paragraph" w:styleId="Heading1">
    <w:name w:val="heading 1"/>
    <w:basedOn w:val="Normal"/>
    <w:next w:val="Normal"/>
    <w:link w:val="Heading1Char"/>
    <w:uiPriority w:val="9"/>
    <w:qFormat/>
    <w:rsid w:val="000C470E"/>
    <w:pPr>
      <w:jc w:val="center"/>
      <w:outlineLvl w:val="0"/>
    </w:pPr>
    <w:rPr>
      <w:b/>
    </w:rPr>
  </w:style>
  <w:style w:type="paragraph" w:styleId="Heading3">
    <w:name w:val="heading 3"/>
    <w:basedOn w:val="Normal"/>
    <w:next w:val="Normal"/>
    <w:link w:val="Heading3Char"/>
    <w:uiPriority w:val="9"/>
    <w:unhideWhenUsed/>
    <w:qFormat/>
    <w:rsid w:val="00CA1684"/>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77F0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470E"/>
    <w:pPr>
      <w:tabs>
        <w:tab w:val="center" w:pos="4680"/>
        <w:tab w:val="right" w:pos="9360"/>
      </w:tabs>
    </w:pPr>
  </w:style>
  <w:style w:type="character" w:customStyle="1" w:styleId="HeaderChar">
    <w:name w:val="Header Char"/>
    <w:basedOn w:val="DefaultParagraphFont"/>
    <w:link w:val="Header"/>
    <w:uiPriority w:val="99"/>
    <w:rsid w:val="000C470E"/>
  </w:style>
  <w:style w:type="paragraph" w:styleId="Footer">
    <w:name w:val="footer"/>
    <w:basedOn w:val="Normal"/>
    <w:link w:val="FooterChar"/>
    <w:uiPriority w:val="99"/>
    <w:unhideWhenUsed/>
    <w:rsid w:val="000C470E"/>
    <w:pPr>
      <w:tabs>
        <w:tab w:val="center" w:pos="4680"/>
        <w:tab w:val="right" w:pos="9360"/>
      </w:tabs>
    </w:pPr>
  </w:style>
  <w:style w:type="character" w:customStyle="1" w:styleId="FooterChar">
    <w:name w:val="Footer Char"/>
    <w:basedOn w:val="DefaultParagraphFont"/>
    <w:link w:val="Footer"/>
    <w:uiPriority w:val="99"/>
    <w:rsid w:val="000C470E"/>
  </w:style>
  <w:style w:type="character" w:customStyle="1" w:styleId="Heading1Char">
    <w:name w:val="Heading 1 Char"/>
    <w:basedOn w:val="DefaultParagraphFont"/>
    <w:link w:val="Heading1"/>
    <w:uiPriority w:val="9"/>
    <w:rsid w:val="000C470E"/>
    <w:rPr>
      <w:b/>
      <w:sz w:val="24"/>
    </w:rPr>
  </w:style>
  <w:style w:type="table" w:styleId="TableGrid">
    <w:name w:val="Table Grid"/>
    <w:basedOn w:val="TableNormal"/>
    <w:uiPriority w:val="39"/>
    <w:rsid w:val="000C47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49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49E2"/>
    <w:rPr>
      <w:rFonts w:ascii="Segoe UI" w:hAnsi="Segoe UI" w:cs="Segoe UI"/>
      <w:sz w:val="18"/>
      <w:szCs w:val="18"/>
    </w:rPr>
  </w:style>
  <w:style w:type="paragraph" w:styleId="ListParagraph">
    <w:name w:val="List Paragraph"/>
    <w:basedOn w:val="Normal"/>
    <w:uiPriority w:val="34"/>
    <w:qFormat/>
    <w:rsid w:val="00A55BC0"/>
    <w:pPr>
      <w:ind w:left="720"/>
      <w:contextualSpacing/>
    </w:pPr>
  </w:style>
  <w:style w:type="character" w:customStyle="1" w:styleId="Heading3Char">
    <w:name w:val="Heading 3 Char"/>
    <w:basedOn w:val="DefaultParagraphFont"/>
    <w:link w:val="Heading3"/>
    <w:uiPriority w:val="9"/>
    <w:semiHidden/>
    <w:rsid w:val="00CA1684"/>
    <w:rPr>
      <w:rFonts w:asciiTheme="majorHAnsi" w:eastAsiaTheme="majorEastAsia" w:hAnsiTheme="majorHAnsi" w:cstheme="majorBidi"/>
      <w:color w:val="1F4D78" w:themeColor="accent1" w:themeShade="7F"/>
      <w:sz w:val="24"/>
      <w:szCs w:val="24"/>
    </w:rPr>
  </w:style>
  <w:style w:type="paragraph" w:customStyle="1" w:styleId="p1">
    <w:name w:val="p1"/>
    <w:basedOn w:val="Normal"/>
    <w:rsid w:val="00A635A4"/>
    <w:rPr>
      <w:rFonts w:ascii=".AppleSystemUIFont" w:eastAsiaTheme="minorEastAsia" w:hAnsi=".AppleSystemUIFont"/>
      <w:sz w:val="26"/>
      <w:szCs w:val="26"/>
    </w:rPr>
  </w:style>
  <w:style w:type="character" w:customStyle="1" w:styleId="s1">
    <w:name w:val="s1"/>
    <w:basedOn w:val="DefaultParagraphFont"/>
    <w:rsid w:val="00A635A4"/>
    <w:rPr>
      <w:rFonts w:ascii=".SFUI-Regular" w:hAnsi=".SFUI-Regular" w:hint="default"/>
      <w:b w:val="0"/>
      <w:bCs w:val="0"/>
      <w:i w:val="0"/>
      <w:iCs w:val="0"/>
      <w:sz w:val="26"/>
      <w:szCs w:val="26"/>
    </w:rPr>
  </w:style>
  <w:style w:type="character" w:styleId="Hyperlink">
    <w:name w:val="Hyperlink"/>
    <w:basedOn w:val="DefaultParagraphFont"/>
    <w:uiPriority w:val="99"/>
    <w:unhideWhenUsed/>
    <w:rsid w:val="005871EB"/>
    <w:rPr>
      <w:color w:val="0563C1" w:themeColor="hyperlink"/>
      <w:u w:val="single"/>
    </w:rPr>
  </w:style>
  <w:style w:type="character" w:styleId="UnresolvedMention">
    <w:name w:val="Unresolved Mention"/>
    <w:basedOn w:val="DefaultParagraphFont"/>
    <w:uiPriority w:val="99"/>
    <w:semiHidden/>
    <w:unhideWhenUsed/>
    <w:rsid w:val="005871EB"/>
    <w:rPr>
      <w:color w:val="605E5C"/>
      <w:shd w:val="clear" w:color="auto" w:fill="E1DFDD"/>
    </w:rPr>
  </w:style>
  <w:style w:type="character" w:styleId="Strong">
    <w:name w:val="Strong"/>
    <w:basedOn w:val="DefaultParagraphFont"/>
    <w:uiPriority w:val="22"/>
    <w:qFormat/>
    <w:rsid w:val="00AB5F68"/>
    <w:rPr>
      <w:b/>
      <w:bCs/>
    </w:rPr>
  </w:style>
  <w:style w:type="paragraph" w:styleId="NormalWeb">
    <w:name w:val="Normal (Web)"/>
    <w:basedOn w:val="Normal"/>
    <w:uiPriority w:val="99"/>
    <w:unhideWhenUsed/>
    <w:rsid w:val="00CE6355"/>
    <w:pPr>
      <w:spacing w:before="100" w:beforeAutospacing="1" w:after="100" w:afterAutospacing="1"/>
    </w:pPr>
    <w:rPr>
      <w:rFonts w:eastAsiaTheme="minorEastAsia"/>
    </w:rPr>
  </w:style>
  <w:style w:type="character" w:styleId="PageNumber">
    <w:name w:val="page number"/>
    <w:basedOn w:val="DefaultParagraphFont"/>
    <w:uiPriority w:val="99"/>
    <w:semiHidden/>
    <w:unhideWhenUsed/>
    <w:rsid w:val="002A628C"/>
  </w:style>
  <w:style w:type="character" w:styleId="Emphasis">
    <w:name w:val="Emphasis"/>
    <w:basedOn w:val="DefaultParagraphFont"/>
    <w:uiPriority w:val="20"/>
    <w:qFormat/>
    <w:rsid w:val="00005F3B"/>
    <w:rPr>
      <w:i/>
      <w:iCs/>
    </w:rPr>
  </w:style>
  <w:style w:type="character" w:customStyle="1" w:styleId="apple-converted-space">
    <w:name w:val="apple-converted-space"/>
    <w:basedOn w:val="DefaultParagraphFont"/>
    <w:rsid w:val="00237184"/>
  </w:style>
  <w:style w:type="paragraph" w:styleId="HTMLPreformatted">
    <w:name w:val="HTML Preformatted"/>
    <w:basedOn w:val="Normal"/>
    <w:link w:val="HTMLPreformattedChar"/>
    <w:uiPriority w:val="99"/>
    <w:semiHidden/>
    <w:unhideWhenUsed/>
    <w:rsid w:val="00B028A1"/>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028A1"/>
    <w:rPr>
      <w:rFonts w:ascii="Consolas" w:eastAsia="Times New Roman" w:hAnsi="Consolas" w:cs="Consolas"/>
      <w:sz w:val="20"/>
      <w:szCs w:val="20"/>
      <w:lang w:eastAsia="ja-JP"/>
    </w:rPr>
  </w:style>
  <w:style w:type="character" w:styleId="HTMLCode">
    <w:name w:val="HTML Code"/>
    <w:basedOn w:val="DefaultParagraphFont"/>
    <w:uiPriority w:val="99"/>
    <w:semiHidden/>
    <w:unhideWhenUsed/>
    <w:rsid w:val="00AB64A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7318E"/>
    <w:rPr>
      <w:color w:val="954F72" w:themeColor="followedHyperlink"/>
      <w:u w:val="single"/>
    </w:rPr>
  </w:style>
  <w:style w:type="character" w:customStyle="1" w:styleId="Heading4Char">
    <w:name w:val="Heading 4 Char"/>
    <w:basedOn w:val="DefaultParagraphFont"/>
    <w:link w:val="Heading4"/>
    <w:uiPriority w:val="9"/>
    <w:rsid w:val="00777F01"/>
    <w:rPr>
      <w:rFonts w:asciiTheme="majorHAnsi" w:eastAsiaTheme="majorEastAsia" w:hAnsiTheme="majorHAnsi" w:cstheme="majorBidi"/>
      <w:i/>
      <w:iCs/>
      <w:color w:val="2E74B5" w:themeColor="accent1" w:themeShade="BF"/>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61057">
      <w:bodyDiv w:val="1"/>
      <w:marLeft w:val="0"/>
      <w:marRight w:val="0"/>
      <w:marTop w:val="0"/>
      <w:marBottom w:val="0"/>
      <w:divBdr>
        <w:top w:val="none" w:sz="0" w:space="0" w:color="auto"/>
        <w:left w:val="none" w:sz="0" w:space="0" w:color="auto"/>
        <w:bottom w:val="none" w:sz="0" w:space="0" w:color="auto"/>
        <w:right w:val="none" w:sz="0" w:space="0" w:color="auto"/>
      </w:divBdr>
    </w:div>
    <w:div w:id="16471769">
      <w:bodyDiv w:val="1"/>
      <w:marLeft w:val="0"/>
      <w:marRight w:val="0"/>
      <w:marTop w:val="0"/>
      <w:marBottom w:val="0"/>
      <w:divBdr>
        <w:top w:val="none" w:sz="0" w:space="0" w:color="auto"/>
        <w:left w:val="none" w:sz="0" w:space="0" w:color="auto"/>
        <w:bottom w:val="none" w:sz="0" w:space="0" w:color="auto"/>
        <w:right w:val="none" w:sz="0" w:space="0" w:color="auto"/>
      </w:divBdr>
    </w:div>
    <w:div w:id="28343830">
      <w:bodyDiv w:val="1"/>
      <w:marLeft w:val="0"/>
      <w:marRight w:val="0"/>
      <w:marTop w:val="0"/>
      <w:marBottom w:val="0"/>
      <w:divBdr>
        <w:top w:val="none" w:sz="0" w:space="0" w:color="auto"/>
        <w:left w:val="none" w:sz="0" w:space="0" w:color="auto"/>
        <w:bottom w:val="none" w:sz="0" w:space="0" w:color="auto"/>
        <w:right w:val="none" w:sz="0" w:space="0" w:color="auto"/>
      </w:divBdr>
    </w:div>
    <w:div w:id="28921588">
      <w:bodyDiv w:val="1"/>
      <w:marLeft w:val="0"/>
      <w:marRight w:val="0"/>
      <w:marTop w:val="0"/>
      <w:marBottom w:val="0"/>
      <w:divBdr>
        <w:top w:val="none" w:sz="0" w:space="0" w:color="auto"/>
        <w:left w:val="none" w:sz="0" w:space="0" w:color="auto"/>
        <w:bottom w:val="none" w:sz="0" w:space="0" w:color="auto"/>
        <w:right w:val="none" w:sz="0" w:space="0" w:color="auto"/>
      </w:divBdr>
    </w:div>
    <w:div w:id="56099699">
      <w:bodyDiv w:val="1"/>
      <w:marLeft w:val="0"/>
      <w:marRight w:val="0"/>
      <w:marTop w:val="0"/>
      <w:marBottom w:val="0"/>
      <w:divBdr>
        <w:top w:val="none" w:sz="0" w:space="0" w:color="auto"/>
        <w:left w:val="none" w:sz="0" w:space="0" w:color="auto"/>
        <w:bottom w:val="none" w:sz="0" w:space="0" w:color="auto"/>
        <w:right w:val="none" w:sz="0" w:space="0" w:color="auto"/>
      </w:divBdr>
      <w:divsChild>
        <w:div w:id="42872578">
          <w:marLeft w:val="0"/>
          <w:marRight w:val="0"/>
          <w:marTop w:val="0"/>
          <w:marBottom w:val="0"/>
          <w:divBdr>
            <w:top w:val="none" w:sz="0" w:space="0" w:color="auto"/>
            <w:left w:val="none" w:sz="0" w:space="0" w:color="auto"/>
            <w:bottom w:val="none" w:sz="0" w:space="0" w:color="auto"/>
            <w:right w:val="none" w:sz="0" w:space="0" w:color="auto"/>
          </w:divBdr>
          <w:divsChild>
            <w:div w:id="670719403">
              <w:marLeft w:val="0"/>
              <w:marRight w:val="0"/>
              <w:marTop w:val="0"/>
              <w:marBottom w:val="0"/>
              <w:divBdr>
                <w:top w:val="none" w:sz="0" w:space="0" w:color="auto"/>
                <w:left w:val="none" w:sz="0" w:space="0" w:color="auto"/>
                <w:bottom w:val="none" w:sz="0" w:space="0" w:color="auto"/>
                <w:right w:val="none" w:sz="0" w:space="0" w:color="auto"/>
              </w:divBdr>
              <w:divsChild>
                <w:div w:id="1013722656">
                  <w:marLeft w:val="0"/>
                  <w:marRight w:val="0"/>
                  <w:marTop w:val="0"/>
                  <w:marBottom w:val="0"/>
                  <w:divBdr>
                    <w:top w:val="none" w:sz="0" w:space="0" w:color="auto"/>
                    <w:left w:val="none" w:sz="0" w:space="0" w:color="auto"/>
                    <w:bottom w:val="none" w:sz="0" w:space="0" w:color="auto"/>
                    <w:right w:val="none" w:sz="0" w:space="0" w:color="auto"/>
                  </w:divBdr>
                  <w:divsChild>
                    <w:div w:id="6406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75696">
      <w:bodyDiv w:val="1"/>
      <w:marLeft w:val="0"/>
      <w:marRight w:val="0"/>
      <w:marTop w:val="0"/>
      <w:marBottom w:val="0"/>
      <w:divBdr>
        <w:top w:val="none" w:sz="0" w:space="0" w:color="auto"/>
        <w:left w:val="none" w:sz="0" w:space="0" w:color="auto"/>
        <w:bottom w:val="none" w:sz="0" w:space="0" w:color="auto"/>
        <w:right w:val="none" w:sz="0" w:space="0" w:color="auto"/>
      </w:divBdr>
    </w:div>
    <w:div w:id="98377434">
      <w:bodyDiv w:val="1"/>
      <w:marLeft w:val="0"/>
      <w:marRight w:val="0"/>
      <w:marTop w:val="0"/>
      <w:marBottom w:val="0"/>
      <w:divBdr>
        <w:top w:val="none" w:sz="0" w:space="0" w:color="auto"/>
        <w:left w:val="none" w:sz="0" w:space="0" w:color="auto"/>
        <w:bottom w:val="none" w:sz="0" w:space="0" w:color="auto"/>
        <w:right w:val="none" w:sz="0" w:space="0" w:color="auto"/>
      </w:divBdr>
    </w:div>
    <w:div w:id="102504905">
      <w:bodyDiv w:val="1"/>
      <w:marLeft w:val="0"/>
      <w:marRight w:val="0"/>
      <w:marTop w:val="0"/>
      <w:marBottom w:val="0"/>
      <w:divBdr>
        <w:top w:val="none" w:sz="0" w:space="0" w:color="auto"/>
        <w:left w:val="none" w:sz="0" w:space="0" w:color="auto"/>
        <w:bottom w:val="none" w:sz="0" w:space="0" w:color="auto"/>
        <w:right w:val="none" w:sz="0" w:space="0" w:color="auto"/>
      </w:divBdr>
    </w:div>
    <w:div w:id="142737703">
      <w:bodyDiv w:val="1"/>
      <w:marLeft w:val="0"/>
      <w:marRight w:val="0"/>
      <w:marTop w:val="0"/>
      <w:marBottom w:val="0"/>
      <w:divBdr>
        <w:top w:val="none" w:sz="0" w:space="0" w:color="auto"/>
        <w:left w:val="none" w:sz="0" w:space="0" w:color="auto"/>
        <w:bottom w:val="none" w:sz="0" w:space="0" w:color="auto"/>
        <w:right w:val="none" w:sz="0" w:space="0" w:color="auto"/>
      </w:divBdr>
      <w:divsChild>
        <w:div w:id="308245235">
          <w:marLeft w:val="0"/>
          <w:marRight w:val="0"/>
          <w:marTop w:val="0"/>
          <w:marBottom w:val="0"/>
          <w:divBdr>
            <w:top w:val="none" w:sz="0" w:space="0" w:color="auto"/>
            <w:left w:val="none" w:sz="0" w:space="0" w:color="auto"/>
            <w:bottom w:val="none" w:sz="0" w:space="0" w:color="auto"/>
            <w:right w:val="none" w:sz="0" w:space="0" w:color="auto"/>
          </w:divBdr>
          <w:divsChild>
            <w:div w:id="741215977">
              <w:marLeft w:val="0"/>
              <w:marRight w:val="0"/>
              <w:marTop w:val="0"/>
              <w:marBottom w:val="0"/>
              <w:divBdr>
                <w:top w:val="none" w:sz="0" w:space="0" w:color="auto"/>
                <w:left w:val="none" w:sz="0" w:space="0" w:color="auto"/>
                <w:bottom w:val="none" w:sz="0" w:space="0" w:color="auto"/>
                <w:right w:val="none" w:sz="0" w:space="0" w:color="auto"/>
              </w:divBdr>
              <w:divsChild>
                <w:div w:id="1207181078">
                  <w:marLeft w:val="0"/>
                  <w:marRight w:val="0"/>
                  <w:marTop w:val="0"/>
                  <w:marBottom w:val="0"/>
                  <w:divBdr>
                    <w:top w:val="none" w:sz="0" w:space="0" w:color="auto"/>
                    <w:left w:val="none" w:sz="0" w:space="0" w:color="auto"/>
                    <w:bottom w:val="none" w:sz="0" w:space="0" w:color="auto"/>
                    <w:right w:val="none" w:sz="0" w:space="0" w:color="auto"/>
                  </w:divBdr>
                  <w:divsChild>
                    <w:div w:id="10109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6588">
      <w:bodyDiv w:val="1"/>
      <w:marLeft w:val="0"/>
      <w:marRight w:val="0"/>
      <w:marTop w:val="0"/>
      <w:marBottom w:val="0"/>
      <w:divBdr>
        <w:top w:val="none" w:sz="0" w:space="0" w:color="auto"/>
        <w:left w:val="none" w:sz="0" w:space="0" w:color="auto"/>
        <w:bottom w:val="none" w:sz="0" w:space="0" w:color="auto"/>
        <w:right w:val="none" w:sz="0" w:space="0" w:color="auto"/>
      </w:divBdr>
    </w:div>
    <w:div w:id="148526720">
      <w:bodyDiv w:val="1"/>
      <w:marLeft w:val="0"/>
      <w:marRight w:val="0"/>
      <w:marTop w:val="0"/>
      <w:marBottom w:val="0"/>
      <w:divBdr>
        <w:top w:val="none" w:sz="0" w:space="0" w:color="auto"/>
        <w:left w:val="none" w:sz="0" w:space="0" w:color="auto"/>
        <w:bottom w:val="none" w:sz="0" w:space="0" w:color="auto"/>
        <w:right w:val="none" w:sz="0" w:space="0" w:color="auto"/>
      </w:divBdr>
    </w:div>
    <w:div w:id="168176876">
      <w:bodyDiv w:val="1"/>
      <w:marLeft w:val="0"/>
      <w:marRight w:val="0"/>
      <w:marTop w:val="0"/>
      <w:marBottom w:val="0"/>
      <w:divBdr>
        <w:top w:val="none" w:sz="0" w:space="0" w:color="auto"/>
        <w:left w:val="none" w:sz="0" w:space="0" w:color="auto"/>
        <w:bottom w:val="none" w:sz="0" w:space="0" w:color="auto"/>
        <w:right w:val="none" w:sz="0" w:space="0" w:color="auto"/>
      </w:divBdr>
      <w:divsChild>
        <w:div w:id="546186636">
          <w:marLeft w:val="0"/>
          <w:marRight w:val="0"/>
          <w:marTop w:val="0"/>
          <w:marBottom w:val="0"/>
          <w:divBdr>
            <w:top w:val="none" w:sz="0" w:space="0" w:color="auto"/>
            <w:left w:val="none" w:sz="0" w:space="0" w:color="auto"/>
            <w:bottom w:val="none" w:sz="0" w:space="0" w:color="auto"/>
            <w:right w:val="none" w:sz="0" w:space="0" w:color="auto"/>
          </w:divBdr>
          <w:divsChild>
            <w:div w:id="1199270864">
              <w:marLeft w:val="0"/>
              <w:marRight w:val="0"/>
              <w:marTop w:val="0"/>
              <w:marBottom w:val="0"/>
              <w:divBdr>
                <w:top w:val="none" w:sz="0" w:space="0" w:color="auto"/>
                <w:left w:val="none" w:sz="0" w:space="0" w:color="auto"/>
                <w:bottom w:val="none" w:sz="0" w:space="0" w:color="auto"/>
                <w:right w:val="none" w:sz="0" w:space="0" w:color="auto"/>
              </w:divBdr>
              <w:divsChild>
                <w:div w:id="14859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05424">
      <w:bodyDiv w:val="1"/>
      <w:marLeft w:val="0"/>
      <w:marRight w:val="0"/>
      <w:marTop w:val="0"/>
      <w:marBottom w:val="0"/>
      <w:divBdr>
        <w:top w:val="none" w:sz="0" w:space="0" w:color="auto"/>
        <w:left w:val="none" w:sz="0" w:space="0" w:color="auto"/>
        <w:bottom w:val="none" w:sz="0" w:space="0" w:color="auto"/>
        <w:right w:val="none" w:sz="0" w:space="0" w:color="auto"/>
      </w:divBdr>
    </w:div>
    <w:div w:id="180977090">
      <w:bodyDiv w:val="1"/>
      <w:marLeft w:val="0"/>
      <w:marRight w:val="0"/>
      <w:marTop w:val="0"/>
      <w:marBottom w:val="0"/>
      <w:divBdr>
        <w:top w:val="none" w:sz="0" w:space="0" w:color="auto"/>
        <w:left w:val="none" w:sz="0" w:space="0" w:color="auto"/>
        <w:bottom w:val="none" w:sz="0" w:space="0" w:color="auto"/>
        <w:right w:val="none" w:sz="0" w:space="0" w:color="auto"/>
      </w:divBdr>
    </w:div>
    <w:div w:id="190268253">
      <w:bodyDiv w:val="1"/>
      <w:marLeft w:val="0"/>
      <w:marRight w:val="0"/>
      <w:marTop w:val="0"/>
      <w:marBottom w:val="0"/>
      <w:divBdr>
        <w:top w:val="none" w:sz="0" w:space="0" w:color="auto"/>
        <w:left w:val="none" w:sz="0" w:space="0" w:color="auto"/>
        <w:bottom w:val="none" w:sz="0" w:space="0" w:color="auto"/>
        <w:right w:val="none" w:sz="0" w:space="0" w:color="auto"/>
      </w:divBdr>
    </w:div>
    <w:div w:id="195460990">
      <w:bodyDiv w:val="1"/>
      <w:marLeft w:val="0"/>
      <w:marRight w:val="0"/>
      <w:marTop w:val="0"/>
      <w:marBottom w:val="0"/>
      <w:divBdr>
        <w:top w:val="none" w:sz="0" w:space="0" w:color="auto"/>
        <w:left w:val="none" w:sz="0" w:space="0" w:color="auto"/>
        <w:bottom w:val="none" w:sz="0" w:space="0" w:color="auto"/>
        <w:right w:val="none" w:sz="0" w:space="0" w:color="auto"/>
      </w:divBdr>
      <w:divsChild>
        <w:div w:id="82145955">
          <w:marLeft w:val="0"/>
          <w:marRight w:val="0"/>
          <w:marTop w:val="0"/>
          <w:marBottom w:val="0"/>
          <w:divBdr>
            <w:top w:val="none" w:sz="0" w:space="0" w:color="auto"/>
            <w:left w:val="none" w:sz="0" w:space="0" w:color="auto"/>
            <w:bottom w:val="none" w:sz="0" w:space="0" w:color="auto"/>
            <w:right w:val="none" w:sz="0" w:space="0" w:color="auto"/>
          </w:divBdr>
          <w:divsChild>
            <w:div w:id="1980838081">
              <w:marLeft w:val="0"/>
              <w:marRight w:val="0"/>
              <w:marTop w:val="0"/>
              <w:marBottom w:val="0"/>
              <w:divBdr>
                <w:top w:val="none" w:sz="0" w:space="0" w:color="auto"/>
                <w:left w:val="none" w:sz="0" w:space="0" w:color="auto"/>
                <w:bottom w:val="none" w:sz="0" w:space="0" w:color="auto"/>
                <w:right w:val="none" w:sz="0" w:space="0" w:color="auto"/>
              </w:divBdr>
              <w:divsChild>
                <w:div w:id="144554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743946">
      <w:bodyDiv w:val="1"/>
      <w:marLeft w:val="0"/>
      <w:marRight w:val="0"/>
      <w:marTop w:val="0"/>
      <w:marBottom w:val="0"/>
      <w:divBdr>
        <w:top w:val="none" w:sz="0" w:space="0" w:color="auto"/>
        <w:left w:val="none" w:sz="0" w:space="0" w:color="auto"/>
        <w:bottom w:val="none" w:sz="0" w:space="0" w:color="auto"/>
        <w:right w:val="none" w:sz="0" w:space="0" w:color="auto"/>
      </w:divBdr>
    </w:div>
    <w:div w:id="270480755">
      <w:bodyDiv w:val="1"/>
      <w:marLeft w:val="0"/>
      <w:marRight w:val="0"/>
      <w:marTop w:val="0"/>
      <w:marBottom w:val="0"/>
      <w:divBdr>
        <w:top w:val="none" w:sz="0" w:space="0" w:color="auto"/>
        <w:left w:val="none" w:sz="0" w:space="0" w:color="auto"/>
        <w:bottom w:val="none" w:sz="0" w:space="0" w:color="auto"/>
        <w:right w:val="none" w:sz="0" w:space="0" w:color="auto"/>
      </w:divBdr>
    </w:div>
    <w:div w:id="317342944">
      <w:bodyDiv w:val="1"/>
      <w:marLeft w:val="0"/>
      <w:marRight w:val="0"/>
      <w:marTop w:val="0"/>
      <w:marBottom w:val="0"/>
      <w:divBdr>
        <w:top w:val="none" w:sz="0" w:space="0" w:color="auto"/>
        <w:left w:val="none" w:sz="0" w:space="0" w:color="auto"/>
        <w:bottom w:val="none" w:sz="0" w:space="0" w:color="auto"/>
        <w:right w:val="none" w:sz="0" w:space="0" w:color="auto"/>
      </w:divBdr>
    </w:div>
    <w:div w:id="329144340">
      <w:bodyDiv w:val="1"/>
      <w:marLeft w:val="0"/>
      <w:marRight w:val="0"/>
      <w:marTop w:val="0"/>
      <w:marBottom w:val="0"/>
      <w:divBdr>
        <w:top w:val="none" w:sz="0" w:space="0" w:color="auto"/>
        <w:left w:val="none" w:sz="0" w:space="0" w:color="auto"/>
        <w:bottom w:val="none" w:sz="0" w:space="0" w:color="auto"/>
        <w:right w:val="none" w:sz="0" w:space="0" w:color="auto"/>
      </w:divBdr>
    </w:div>
    <w:div w:id="335231793">
      <w:bodyDiv w:val="1"/>
      <w:marLeft w:val="0"/>
      <w:marRight w:val="0"/>
      <w:marTop w:val="0"/>
      <w:marBottom w:val="0"/>
      <w:divBdr>
        <w:top w:val="none" w:sz="0" w:space="0" w:color="auto"/>
        <w:left w:val="none" w:sz="0" w:space="0" w:color="auto"/>
        <w:bottom w:val="none" w:sz="0" w:space="0" w:color="auto"/>
        <w:right w:val="none" w:sz="0" w:space="0" w:color="auto"/>
      </w:divBdr>
    </w:div>
    <w:div w:id="362243262">
      <w:bodyDiv w:val="1"/>
      <w:marLeft w:val="0"/>
      <w:marRight w:val="0"/>
      <w:marTop w:val="0"/>
      <w:marBottom w:val="0"/>
      <w:divBdr>
        <w:top w:val="none" w:sz="0" w:space="0" w:color="auto"/>
        <w:left w:val="none" w:sz="0" w:space="0" w:color="auto"/>
        <w:bottom w:val="none" w:sz="0" w:space="0" w:color="auto"/>
        <w:right w:val="none" w:sz="0" w:space="0" w:color="auto"/>
      </w:divBdr>
    </w:div>
    <w:div w:id="366831854">
      <w:bodyDiv w:val="1"/>
      <w:marLeft w:val="0"/>
      <w:marRight w:val="0"/>
      <w:marTop w:val="0"/>
      <w:marBottom w:val="0"/>
      <w:divBdr>
        <w:top w:val="none" w:sz="0" w:space="0" w:color="auto"/>
        <w:left w:val="none" w:sz="0" w:space="0" w:color="auto"/>
        <w:bottom w:val="none" w:sz="0" w:space="0" w:color="auto"/>
        <w:right w:val="none" w:sz="0" w:space="0" w:color="auto"/>
      </w:divBdr>
    </w:div>
    <w:div w:id="377432095">
      <w:bodyDiv w:val="1"/>
      <w:marLeft w:val="0"/>
      <w:marRight w:val="0"/>
      <w:marTop w:val="0"/>
      <w:marBottom w:val="0"/>
      <w:divBdr>
        <w:top w:val="none" w:sz="0" w:space="0" w:color="auto"/>
        <w:left w:val="none" w:sz="0" w:space="0" w:color="auto"/>
        <w:bottom w:val="none" w:sz="0" w:space="0" w:color="auto"/>
        <w:right w:val="none" w:sz="0" w:space="0" w:color="auto"/>
      </w:divBdr>
    </w:div>
    <w:div w:id="377825154">
      <w:bodyDiv w:val="1"/>
      <w:marLeft w:val="0"/>
      <w:marRight w:val="0"/>
      <w:marTop w:val="0"/>
      <w:marBottom w:val="0"/>
      <w:divBdr>
        <w:top w:val="none" w:sz="0" w:space="0" w:color="auto"/>
        <w:left w:val="none" w:sz="0" w:space="0" w:color="auto"/>
        <w:bottom w:val="none" w:sz="0" w:space="0" w:color="auto"/>
        <w:right w:val="none" w:sz="0" w:space="0" w:color="auto"/>
      </w:divBdr>
    </w:div>
    <w:div w:id="392313763">
      <w:bodyDiv w:val="1"/>
      <w:marLeft w:val="0"/>
      <w:marRight w:val="0"/>
      <w:marTop w:val="0"/>
      <w:marBottom w:val="0"/>
      <w:divBdr>
        <w:top w:val="none" w:sz="0" w:space="0" w:color="auto"/>
        <w:left w:val="none" w:sz="0" w:space="0" w:color="auto"/>
        <w:bottom w:val="none" w:sz="0" w:space="0" w:color="auto"/>
        <w:right w:val="none" w:sz="0" w:space="0" w:color="auto"/>
      </w:divBdr>
      <w:divsChild>
        <w:div w:id="410395050">
          <w:marLeft w:val="0"/>
          <w:marRight w:val="0"/>
          <w:marTop w:val="0"/>
          <w:marBottom w:val="0"/>
          <w:divBdr>
            <w:top w:val="none" w:sz="0" w:space="0" w:color="auto"/>
            <w:left w:val="none" w:sz="0" w:space="0" w:color="auto"/>
            <w:bottom w:val="none" w:sz="0" w:space="0" w:color="auto"/>
            <w:right w:val="none" w:sz="0" w:space="0" w:color="auto"/>
          </w:divBdr>
          <w:divsChild>
            <w:div w:id="1013461463">
              <w:marLeft w:val="0"/>
              <w:marRight w:val="0"/>
              <w:marTop w:val="0"/>
              <w:marBottom w:val="0"/>
              <w:divBdr>
                <w:top w:val="none" w:sz="0" w:space="0" w:color="auto"/>
                <w:left w:val="none" w:sz="0" w:space="0" w:color="auto"/>
                <w:bottom w:val="none" w:sz="0" w:space="0" w:color="auto"/>
                <w:right w:val="none" w:sz="0" w:space="0" w:color="auto"/>
              </w:divBdr>
              <w:divsChild>
                <w:div w:id="201957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554955">
      <w:bodyDiv w:val="1"/>
      <w:marLeft w:val="0"/>
      <w:marRight w:val="0"/>
      <w:marTop w:val="0"/>
      <w:marBottom w:val="0"/>
      <w:divBdr>
        <w:top w:val="none" w:sz="0" w:space="0" w:color="auto"/>
        <w:left w:val="none" w:sz="0" w:space="0" w:color="auto"/>
        <w:bottom w:val="none" w:sz="0" w:space="0" w:color="auto"/>
        <w:right w:val="none" w:sz="0" w:space="0" w:color="auto"/>
      </w:divBdr>
    </w:div>
    <w:div w:id="432359081">
      <w:bodyDiv w:val="1"/>
      <w:marLeft w:val="0"/>
      <w:marRight w:val="0"/>
      <w:marTop w:val="0"/>
      <w:marBottom w:val="0"/>
      <w:divBdr>
        <w:top w:val="none" w:sz="0" w:space="0" w:color="auto"/>
        <w:left w:val="none" w:sz="0" w:space="0" w:color="auto"/>
        <w:bottom w:val="none" w:sz="0" w:space="0" w:color="auto"/>
        <w:right w:val="none" w:sz="0" w:space="0" w:color="auto"/>
      </w:divBdr>
      <w:divsChild>
        <w:div w:id="1778793239">
          <w:marLeft w:val="-105"/>
          <w:marRight w:val="-105"/>
          <w:marTop w:val="0"/>
          <w:marBottom w:val="0"/>
          <w:divBdr>
            <w:top w:val="none" w:sz="0" w:space="0" w:color="auto"/>
            <w:left w:val="none" w:sz="0" w:space="0" w:color="auto"/>
            <w:bottom w:val="none" w:sz="0" w:space="0" w:color="auto"/>
            <w:right w:val="none" w:sz="0" w:space="0" w:color="auto"/>
          </w:divBdr>
          <w:divsChild>
            <w:div w:id="625355798">
              <w:marLeft w:val="0"/>
              <w:marRight w:val="0"/>
              <w:marTop w:val="0"/>
              <w:marBottom w:val="0"/>
              <w:divBdr>
                <w:top w:val="none" w:sz="0" w:space="0" w:color="auto"/>
                <w:left w:val="none" w:sz="0" w:space="0" w:color="auto"/>
                <w:bottom w:val="none" w:sz="0" w:space="0" w:color="auto"/>
                <w:right w:val="none" w:sz="0" w:space="0" w:color="auto"/>
              </w:divBdr>
              <w:divsChild>
                <w:div w:id="118713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54879">
          <w:marLeft w:val="0"/>
          <w:marRight w:val="0"/>
          <w:marTop w:val="0"/>
          <w:marBottom w:val="0"/>
          <w:divBdr>
            <w:top w:val="none" w:sz="0" w:space="0" w:color="auto"/>
            <w:left w:val="none" w:sz="0" w:space="0" w:color="auto"/>
            <w:bottom w:val="none" w:sz="0" w:space="0" w:color="auto"/>
            <w:right w:val="none" w:sz="0" w:space="0" w:color="auto"/>
          </w:divBdr>
          <w:divsChild>
            <w:div w:id="1765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6769">
      <w:bodyDiv w:val="1"/>
      <w:marLeft w:val="0"/>
      <w:marRight w:val="0"/>
      <w:marTop w:val="0"/>
      <w:marBottom w:val="0"/>
      <w:divBdr>
        <w:top w:val="none" w:sz="0" w:space="0" w:color="auto"/>
        <w:left w:val="none" w:sz="0" w:space="0" w:color="auto"/>
        <w:bottom w:val="none" w:sz="0" w:space="0" w:color="auto"/>
        <w:right w:val="none" w:sz="0" w:space="0" w:color="auto"/>
      </w:divBdr>
    </w:div>
    <w:div w:id="462622663">
      <w:bodyDiv w:val="1"/>
      <w:marLeft w:val="0"/>
      <w:marRight w:val="0"/>
      <w:marTop w:val="0"/>
      <w:marBottom w:val="0"/>
      <w:divBdr>
        <w:top w:val="none" w:sz="0" w:space="0" w:color="auto"/>
        <w:left w:val="none" w:sz="0" w:space="0" w:color="auto"/>
        <w:bottom w:val="none" w:sz="0" w:space="0" w:color="auto"/>
        <w:right w:val="none" w:sz="0" w:space="0" w:color="auto"/>
      </w:divBdr>
    </w:div>
    <w:div w:id="473059494">
      <w:bodyDiv w:val="1"/>
      <w:marLeft w:val="0"/>
      <w:marRight w:val="0"/>
      <w:marTop w:val="0"/>
      <w:marBottom w:val="0"/>
      <w:divBdr>
        <w:top w:val="none" w:sz="0" w:space="0" w:color="auto"/>
        <w:left w:val="none" w:sz="0" w:space="0" w:color="auto"/>
        <w:bottom w:val="none" w:sz="0" w:space="0" w:color="auto"/>
        <w:right w:val="none" w:sz="0" w:space="0" w:color="auto"/>
      </w:divBdr>
      <w:divsChild>
        <w:div w:id="326059526">
          <w:marLeft w:val="0"/>
          <w:marRight w:val="0"/>
          <w:marTop w:val="0"/>
          <w:marBottom w:val="0"/>
          <w:divBdr>
            <w:top w:val="none" w:sz="0" w:space="0" w:color="auto"/>
            <w:left w:val="none" w:sz="0" w:space="0" w:color="auto"/>
            <w:bottom w:val="none" w:sz="0" w:space="0" w:color="auto"/>
            <w:right w:val="none" w:sz="0" w:space="0" w:color="auto"/>
          </w:divBdr>
          <w:divsChild>
            <w:div w:id="1548368520">
              <w:marLeft w:val="0"/>
              <w:marRight w:val="0"/>
              <w:marTop w:val="0"/>
              <w:marBottom w:val="0"/>
              <w:divBdr>
                <w:top w:val="none" w:sz="0" w:space="0" w:color="auto"/>
                <w:left w:val="none" w:sz="0" w:space="0" w:color="auto"/>
                <w:bottom w:val="none" w:sz="0" w:space="0" w:color="auto"/>
                <w:right w:val="none" w:sz="0" w:space="0" w:color="auto"/>
              </w:divBdr>
              <w:divsChild>
                <w:div w:id="10452446">
                  <w:marLeft w:val="0"/>
                  <w:marRight w:val="0"/>
                  <w:marTop w:val="0"/>
                  <w:marBottom w:val="0"/>
                  <w:divBdr>
                    <w:top w:val="none" w:sz="0" w:space="0" w:color="auto"/>
                    <w:left w:val="none" w:sz="0" w:space="0" w:color="auto"/>
                    <w:bottom w:val="none" w:sz="0" w:space="0" w:color="auto"/>
                    <w:right w:val="none" w:sz="0" w:space="0" w:color="auto"/>
                  </w:divBdr>
                  <w:divsChild>
                    <w:div w:id="434206098">
                      <w:marLeft w:val="0"/>
                      <w:marRight w:val="0"/>
                      <w:marTop w:val="0"/>
                      <w:marBottom w:val="0"/>
                      <w:divBdr>
                        <w:top w:val="none" w:sz="0" w:space="0" w:color="auto"/>
                        <w:left w:val="none" w:sz="0" w:space="0" w:color="auto"/>
                        <w:bottom w:val="none" w:sz="0" w:space="0" w:color="auto"/>
                        <w:right w:val="none" w:sz="0" w:space="0" w:color="auto"/>
                      </w:divBdr>
                      <w:divsChild>
                        <w:div w:id="143932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935759">
          <w:marLeft w:val="0"/>
          <w:marRight w:val="0"/>
          <w:marTop w:val="0"/>
          <w:marBottom w:val="0"/>
          <w:divBdr>
            <w:top w:val="none" w:sz="0" w:space="0" w:color="auto"/>
            <w:left w:val="none" w:sz="0" w:space="0" w:color="auto"/>
            <w:bottom w:val="none" w:sz="0" w:space="0" w:color="auto"/>
            <w:right w:val="none" w:sz="0" w:space="0" w:color="auto"/>
          </w:divBdr>
        </w:div>
        <w:div w:id="1180316446">
          <w:marLeft w:val="0"/>
          <w:marRight w:val="0"/>
          <w:marTop w:val="0"/>
          <w:marBottom w:val="0"/>
          <w:divBdr>
            <w:top w:val="none" w:sz="0" w:space="0" w:color="auto"/>
            <w:left w:val="none" w:sz="0" w:space="0" w:color="auto"/>
            <w:bottom w:val="none" w:sz="0" w:space="0" w:color="auto"/>
            <w:right w:val="none" w:sz="0" w:space="0" w:color="auto"/>
          </w:divBdr>
        </w:div>
        <w:div w:id="1536304796">
          <w:marLeft w:val="0"/>
          <w:marRight w:val="0"/>
          <w:marTop w:val="0"/>
          <w:marBottom w:val="0"/>
          <w:divBdr>
            <w:top w:val="none" w:sz="0" w:space="0" w:color="auto"/>
            <w:left w:val="none" w:sz="0" w:space="0" w:color="auto"/>
            <w:bottom w:val="none" w:sz="0" w:space="0" w:color="auto"/>
            <w:right w:val="none" w:sz="0" w:space="0" w:color="auto"/>
          </w:divBdr>
          <w:divsChild>
            <w:div w:id="1049257647">
              <w:marLeft w:val="0"/>
              <w:marRight w:val="0"/>
              <w:marTop w:val="0"/>
              <w:marBottom w:val="0"/>
              <w:divBdr>
                <w:top w:val="none" w:sz="0" w:space="0" w:color="auto"/>
                <w:left w:val="none" w:sz="0" w:space="0" w:color="auto"/>
                <w:bottom w:val="none" w:sz="0" w:space="0" w:color="auto"/>
                <w:right w:val="none" w:sz="0" w:space="0" w:color="auto"/>
              </w:divBdr>
              <w:divsChild>
                <w:div w:id="1593582368">
                  <w:marLeft w:val="0"/>
                  <w:marRight w:val="0"/>
                  <w:marTop w:val="0"/>
                  <w:marBottom w:val="0"/>
                  <w:divBdr>
                    <w:top w:val="none" w:sz="0" w:space="0" w:color="auto"/>
                    <w:left w:val="none" w:sz="0" w:space="0" w:color="auto"/>
                    <w:bottom w:val="none" w:sz="0" w:space="0" w:color="auto"/>
                    <w:right w:val="none" w:sz="0" w:space="0" w:color="auto"/>
                  </w:divBdr>
                  <w:divsChild>
                    <w:div w:id="667485627">
                      <w:marLeft w:val="0"/>
                      <w:marRight w:val="0"/>
                      <w:marTop w:val="0"/>
                      <w:marBottom w:val="0"/>
                      <w:divBdr>
                        <w:top w:val="none" w:sz="0" w:space="0" w:color="auto"/>
                        <w:left w:val="none" w:sz="0" w:space="0" w:color="auto"/>
                        <w:bottom w:val="none" w:sz="0" w:space="0" w:color="auto"/>
                        <w:right w:val="none" w:sz="0" w:space="0" w:color="auto"/>
                      </w:divBdr>
                    </w:div>
                  </w:divsChild>
                </w:div>
                <w:div w:id="384523205">
                  <w:marLeft w:val="0"/>
                  <w:marRight w:val="0"/>
                  <w:marTop w:val="0"/>
                  <w:marBottom w:val="0"/>
                  <w:divBdr>
                    <w:top w:val="none" w:sz="0" w:space="0" w:color="auto"/>
                    <w:left w:val="none" w:sz="0" w:space="0" w:color="auto"/>
                    <w:bottom w:val="none" w:sz="0" w:space="0" w:color="auto"/>
                    <w:right w:val="none" w:sz="0" w:space="0" w:color="auto"/>
                  </w:divBdr>
                  <w:divsChild>
                    <w:div w:id="485366886">
                      <w:marLeft w:val="0"/>
                      <w:marRight w:val="0"/>
                      <w:marTop w:val="0"/>
                      <w:marBottom w:val="0"/>
                      <w:divBdr>
                        <w:top w:val="none" w:sz="0" w:space="0" w:color="auto"/>
                        <w:left w:val="none" w:sz="0" w:space="0" w:color="auto"/>
                        <w:bottom w:val="none" w:sz="0" w:space="0" w:color="auto"/>
                        <w:right w:val="none" w:sz="0" w:space="0" w:color="auto"/>
                      </w:divBdr>
                    </w:div>
                    <w:div w:id="1180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964607">
          <w:marLeft w:val="0"/>
          <w:marRight w:val="0"/>
          <w:marTop w:val="0"/>
          <w:marBottom w:val="0"/>
          <w:divBdr>
            <w:top w:val="none" w:sz="0" w:space="0" w:color="auto"/>
            <w:left w:val="none" w:sz="0" w:space="0" w:color="auto"/>
            <w:bottom w:val="none" w:sz="0" w:space="0" w:color="auto"/>
            <w:right w:val="none" w:sz="0" w:space="0" w:color="auto"/>
          </w:divBdr>
          <w:divsChild>
            <w:div w:id="2015526130">
              <w:marLeft w:val="0"/>
              <w:marRight w:val="0"/>
              <w:marTop w:val="0"/>
              <w:marBottom w:val="0"/>
              <w:divBdr>
                <w:top w:val="none" w:sz="0" w:space="0" w:color="auto"/>
                <w:left w:val="none" w:sz="0" w:space="0" w:color="auto"/>
                <w:bottom w:val="none" w:sz="0" w:space="0" w:color="auto"/>
                <w:right w:val="none" w:sz="0" w:space="0" w:color="auto"/>
              </w:divBdr>
              <w:divsChild>
                <w:div w:id="1518156430">
                  <w:marLeft w:val="0"/>
                  <w:marRight w:val="0"/>
                  <w:marTop w:val="0"/>
                  <w:marBottom w:val="0"/>
                  <w:divBdr>
                    <w:top w:val="none" w:sz="0" w:space="0" w:color="auto"/>
                    <w:left w:val="none" w:sz="0" w:space="0" w:color="auto"/>
                    <w:bottom w:val="none" w:sz="0" w:space="0" w:color="auto"/>
                    <w:right w:val="none" w:sz="0" w:space="0" w:color="auto"/>
                  </w:divBdr>
                  <w:divsChild>
                    <w:div w:id="1271821439">
                      <w:marLeft w:val="0"/>
                      <w:marRight w:val="0"/>
                      <w:marTop w:val="0"/>
                      <w:marBottom w:val="0"/>
                      <w:divBdr>
                        <w:top w:val="none" w:sz="0" w:space="0" w:color="auto"/>
                        <w:left w:val="none" w:sz="0" w:space="0" w:color="auto"/>
                        <w:bottom w:val="none" w:sz="0" w:space="0" w:color="auto"/>
                        <w:right w:val="none" w:sz="0" w:space="0" w:color="auto"/>
                      </w:divBdr>
                      <w:divsChild>
                        <w:div w:id="22302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474578">
          <w:marLeft w:val="0"/>
          <w:marRight w:val="0"/>
          <w:marTop w:val="0"/>
          <w:marBottom w:val="0"/>
          <w:divBdr>
            <w:top w:val="none" w:sz="0" w:space="0" w:color="auto"/>
            <w:left w:val="none" w:sz="0" w:space="0" w:color="auto"/>
            <w:bottom w:val="none" w:sz="0" w:space="0" w:color="auto"/>
            <w:right w:val="none" w:sz="0" w:space="0" w:color="auto"/>
          </w:divBdr>
        </w:div>
        <w:div w:id="512064193">
          <w:marLeft w:val="0"/>
          <w:marRight w:val="0"/>
          <w:marTop w:val="0"/>
          <w:marBottom w:val="0"/>
          <w:divBdr>
            <w:top w:val="none" w:sz="0" w:space="0" w:color="auto"/>
            <w:left w:val="none" w:sz="0" w:space="0" w:color="auto"/>
            <w:bottom w:val="none" w:sz="0" w:space="0" w:color="auto"/>
            <w:right w:val="none" w:sz="0" w:space="0" w:color="auto"/>
          </w:divBdr>
        </w:div>
        <w:div w:id="1424373045">
          <w:marLeft w:val="0"/>
          <w:marRight w:val="0"/>
          <w:marTop w:val="0"/>
          <w:marBottom w:val="0"/>
          <w:divBdr>
            <w:top w:val="none" w:sz="0" w:space="0" w:color="auto"/>
            <w:left w:val="none" w:sz="0" w:space="0" w:color="auto"/>
            <w:bottom w:val="none" w:sz="0" w:space="0" w:color="auto"/>
            <w:right w:val="none" w:sz="0" w:space="0" w:color="auto"/>
          </w:divBdr>
        </w:div>
        <w:div w:id="1367484317">
          <w:marLeft w:val="0"/>
          <w:marRight w:val="0"/>
          <w:marTop w:val="0"/>
          <w:marBottom w:val="0"/>
          <w:divBdr>
            <w:top w:val="none" w:sz="0" w:space="0" w:color="auto"/>
            <w:left w:val="none" w:sz="0" w:space="0" w:color="auto"/>
            <w:bottom w:val="none" w:sz="0" w:space="0" w:color="auto"/>
            <w:right w:val="none" w:sz="0" w:space="0" w:color="auto"/>
          </w:divBdr>
        </w:div>
      </w:divsChild>
    </w:div>
    <w:div w:id="477847049">
      <w:bodyDiv w:val="1"/>
      <w:marLeft w:val="0"/>
      <w:marRight w:val="0"/>
      <w:marTop w:val="0"/>
      <w:marBottom w:val="0"/>
      <w:divBdr>
        <w:top w:val="none" w:sz="0" w:space="0" w:color="auto"/>
        <w:left w:val="none" w:sz="0" w:space="0" w:color="auto"/>
        <w:bottom w:val="none" w:sz="0" w:space="0" w:color="auto"/>
        <w:right w:val="none" w:sz="0" w:space="0" w:color="auto"/>
      </w:divBdr>
    </w:div>
    <w:div w:id="482740618">
      <w:bodyDiv w:val="1"/>
      <w:marLeft w:val="0"/>
      <w:marRight w:val="0"/>
      <w:marTop w:val="0"/>
      <w:marBottom w:val="0"/>
      <w:divBdr>
        <w:top w:val="none" w:sz="0" w:space="0" w:color="auto"/>
        <w:left w:val="none" w:sz="0" w:space="0" w:color="auto"/>
        <w:bottom w:val="none" w:sz="0" w:space="0" w:color="auto"/>
        <w:right w:val="none" w:sz="0" w:space="0" w:color="auto"/>
      </w:divBdr>
    </w:div>
    <w:div w:id="502009152">
      <w:bodyDiv w:val="1"/>
      <w:marLeft w:val="0"/>
      <w:marRight w:val="0"/>
      <w:marTop w:val="0"/>
      <w:marBottom w:val="0"/>
      <w:divBdr>
        <w:top w:val="none" w:sz="0" w:space="0" w:color="auto"/>
        <w:left w:val="none" w:sz="0" w:space="0" w:color="auto"/>
        <w:bottom w:val="none" w:sz="0" w:space="0" w:color="auto"/>
        <w:right w:val="none" w:sz="0" w:space="0" w:color="auto"/>
      </w:divBdr>
    </w:div>
    <w:div w:id="504782752">
      <w:bodyDiv w:val="1"/>
      <w:marLeft w:val="0"/>
      <w:marRight w:val="0"/>
      <w:marTop w:val="0"/>
      <w:marBottom w:val="0"/>
      <w:divBdr>
        <w:top w:val="none" w:sz="0" w:space="0" w:color="auto"/>
        <w:left w:val="none" w:sz="0" w:space="0" w:color="auto"/>
        <w:bottom w:val="none" w:sz="0" w:space="0" w:color="auto"/>
        <w:right w:val="none" w:sz="0" w:space="0" w:color="auto"/>
      </w:divBdr>
    </w:div>
    <w:div w:id="519246998">
      <w:bodyDiv w:val="1"/>
      <w:marLeft w:val="0"/>
      <w:marRight w:val="0"/>
      <w:marTop w:val="0"/>
      <w:marBottom w:val="0"/>
      <w:divBdr>
        <w:top w:val="none" w:sz="0" w:space="0" w:color="auto"/>
        <w:left w:val="none" w:sz="0" w:space="0" w:color="auto"/>
        <w:bottom w:val="none" w:sz="0" w:space="0" w:color="auto"/>
        <w:right w:val="none" w:sz="0" w:space="0" w:color="auto"/>
      </w:divBdr>
    </w:div>
    <w:div w:id="551237436">
      <w:bodyDiv w:val="1"/>
      <w:marLeft w:val="0"/>
      <w:marRight w:val="0"/>
      <w:marTop w:val="0"/>
      <w:marBottom w:val="0"/>
      <w:divBdr>
        <w:top w:val="none" w:sz="0" w:space="0" w:color="auto"/>
        <w:left w:val="none" w:sz="0" w:space="0" w:color="auto"/>
        <w:bottom w:val="none" w:sz="0" w:space="0" w:color="auto"/>
        <w:right w:val="none" w:sz="0" w:space="0" w:color="auto"/>
      </w:divBdr>
    </w:div>
    <w:div w:id="580220977">
      <w:bodyDiv w:val="1"/>
      <w:marLeft w:val="0"/>
      <w:marRight w:val="0"/>
      <w:marTop w:val="0"/>
      <w:marBottom w:val="0"/>
      <w:divBdr>
        <w:top w:val="none" w:sz="0" w:space="0" w:color="auto"/>
        <w:left w:val="none" w:sz="0" w:space="0" w:color="auto"/>
        <w:bottom w:val="none" w:sz="0" w:space="0" w:color="auto"/>
        <w:right w:val="none" w:sz="0" w:space="0" w:color="auto"/>
      </w:divBdr>
    </w:div>
    <w:div w:id="630137089">
      <w:bodyDiv w:val="1"/>
      <w:marLeft w:val="0"/>
      <w:marRight w:val="0"/>
      <w:marTop w:val="0"/>
      <w:marBottom w:val="0"/>
      <w:divBdr>
        <w:top w:val="none" w:sz="0" w:space="0" w:color="auto"/>
        <w:left w:val="none" w:sz="0" w:space="0" w:color="auto"/>
        <w:bottom w:val="none" w:sz="0" w:space="0" w:color="auto"/>
        <w:right w:val="none" w:sz="0" w:space="0" w:color="auto"/>
      </w:divBdr>
    </w:div>
    <w:div w:id="641931585">
      <w:bodyDiv w:val="1"/>
      <w:marLeft w:val="0"/>
      <w:marRight w:val="0"/>
      <w:marTop w:val="0"/>
      <w:marBottom w:val="0"/>
      <w:divBdr>
        <w:top w:val="none" w:sz="0" w:space="0" w:color="auto"/>
        <w:left w:val="none" w:sz="0" w:space="0" w:color="auto"/>
        <w:bottom w:val="none" w:sz="0" w:space="0" w:color="auto"/>
        <w:right w:val="none" w:sz="0" w:space="0" w:color="auto"/>
      </w:divBdr>
    </w:div>
    <w:div w:id="667909248">
      <w:bodyDiv w:val="1"/>
      <w:marLeft w:val="0"/>
      <w:marRight w:val="0"/>
      <w:marTop w:val="0"/>
      <w:marBottom w:val="0"/>
      <w:divBdr>
        <w:top w:val="none" w:sz="0" w:space="0" w:color="auto"/>
        <w:left w:val="none" w:sz="0" w:space="0" w:color="auto"/>
        <w:bottom w:val="none" w:sz="0" w:space="0" w:color="auto"/>
        <w:right w:val="none" w:sz="0" w:space="0" w:color="auto"/>
      </w:divBdr>
    </w:div>
    <w:div w:id="702440701">
      <w:bodyDiv w:val="1"/>
      <w:marLeft w:val="0"/>
      <w:marRight w:val="0"/>
      <w:marTop w:val="0"/>
      <w:marBottom w:val="0"/>
      <w:divBdr>
        <w:top w:val="none" w:sz="0" w:space="0" w:color="auto"/>
        <w:left w:val="none" w:sz="0" w:space="0" w:color="auto"/>
        <w:bottom w:val="none" w:sz="0" w:space="0" w:color="auto"/>
        <w:right w:val="none" w:sz="0" w:space="0" w:color="auto"/>
      </w:divBdr>
    </w:div>
    <w:div w:id="728891899">
      <w:bodyDiv w:val="1"/>
      <w:marLeft w:val="0"/>
      <w:marRight w:val="0"/>
      <w:marTop w:val="0"/>
      <w:marBottom w:val="0"/>
      <w:divBdr>
        <w:top w:val="none" w:sz="0" w:space="0" w:color="auto"/>
        <w:left w:val="none" w:sz="0" w:space="0" w:color="auto"/>
        <w:bottom w:val="none" w:sz="0" w:space="0" w:color="auto"/>
        <w:right w:val="none" w:sz="0" w:space="0" w:color="auto"/>
      </w:divBdr>
      <w:divsChild>
        <w:div w:id="321199838">
          <w:marLeft w:val="0"/>
          <w:marRight w:val="0"/>
          <w:marTop w:val="0"/>
          <w:marBottom w:val="0"/>
          <w:divBdr>
            <w:top w:val="none" w:sz="0" w:space="0" w:color="auto"/>
            <w:left w:val="none" w:sz="0" w:space="0" w:color="auto"/>
            <w:bottom w:val="none" w:sz="0" w:space="0" w:color="auto"/>
            <w:right w:val="none" w:sz="0" w:space="0" w:color="auto"/>
          </w:divBdr>
          <w:divsChild>
            <w:div w:id="985084612">
              <w:marLeft w:val="0"/>
              <w:marRight w:val="0"/>
              <w:marTop w:val="0"/>
              <w:marBottom w:val="0"/>
              <w:divBdr>
                <w:top w:val="none" w:sz="0" w:space="0" w:color="auto"/>
                <w:left w:val="none" w:sz="0" w:space="0" w:color="auto"/>
                <w:bottom w:val="none" w:sz="0" w:space="0" w:color="auto"/>
                <w:right w:val="none" w:sz="0" w:space="0" w:color="auto"/>
              </w:divBdr>
              <w:divsChild>
                <w:div w:id="3944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863268">
      <w:bodyDiv w:val="1"/>
      <w:marLeft w:val="0"/>
      <w:marRight w:val="0"/>
      <w:marTop w:val="0"/>
      <w:marBottom w:val="0"/>
      <w:divBdr>
        <w:top w:val="none" w:sz="0" w:space="0" w:color="auto"/>
        <w:left w:val="none" w:sz="0" w:space="0" w:color="auto"/>
        <w:bottom w:val="none" w:sz="0" w:space="0" w:color="auto"/>
        <w:right w:val="none" w:sz="0" w:space="0" w:color="auto"/>
      </w:divBdr>
    </w:div>
    <w:div w:id="745221876">
      <w:bodyDiv w:val="1"/>
      <w:marLeft w:val="0"/>
      <w:marRight w:val="0"/>
      <w:marTop w:val="0"/>
      <w:marBottom w:val="0"/>
      <w:divBdr>
        <w:top w:val="none" w:sz="0" w:space="0" w:color="auto"/>
        <w:left w:val="none" w:sz="0" w:space="0" w:color="auto"/>
        <w:bottom w:val="none" w:sz="0" w:space="0" w:color="auto"/>
        <w:right w:val="none" w:sz="0" w:space="0" w:color="auto"/>
      </w:divBdr>
    </w:div>
    <w:div w:id="753550465">
      <w:bodyDiv w:val="1"/>
      <w:marLeft w:val="0"/>
      <w:marRight w:val="0"/>
      <w:marTop w:val="0"/>
      <w:marBottom w:val="0"/>
      <w:divBdr>
        <w:top w:val="none" w:sz="0" w:space="0" w:color="auto"/>
        <w:left w:val="none" w:sz="0" w:space="0" w:color="auto"/>
        <w:bottom w:val="none" w:sz="0" w:space="0" w:color="auto"/>
        <w:right w:val="none" w:sz="0" w:space="0" w:color="auto"/>
      </w:divBdr>
      <w:divsChild>
        <w:div w:id="946429166">
          <w:marLeft w:val="0"/>
          <w:marRight w:val="0"/>
          <w:marTop w:val="0"/>
          <w:marBottom w:val="0"/>
          <w:divBdr>
            <w:top w:val="none" w:sz="0" w:space="0" w:color="auto"/>
            <w:left w:val="none" w:sz="0" w:space="0" w:color="auto"/>
            <w:bottom w:val="none" w:sz="0" w:space="0" w:color="auto"/>
            <w:right w:val="none" w:sz="0" w:space="0" w:color="auto"/>
          </w:divBdr>
          <w:divsChild>
            <w:div w:id="933783204">
              <w:marLeft w:val="0"/>
              <w:marRight w:val="0"/>
              <w:marTop w:val="0"/>
              <w:marBottom w:val="0"/>
              <w:divBdr>
                <w:top w:val="none" w:sz="0" w:space="0" w:color="auto"/>
                <w:left w:val="none" w:sz="0" w:space="0" w:color="auto"/>
                <w:bottom w:val="none" w:sz="0" w:space="0" w:color="auto"/>
                <w:right w:val="none" w:sz="0" w:space="0" w:color="auto"/>
              </w:divBdr>
              <w:divsChild>
                <w:div w:id="159246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179307">
      <w:bodyDiv w:val="1"/>
      <w:marLeft w:val="0"/>
      <w:marRight w:val="0"/>
      <w:marTop w:val="0"/>
      <w:marBottom w:val="0"/>
      <w:divBdr>
        <w:top w:val="none" w:sz="0" w:space="0" w:color="auto"/>
        <w:left w:val="none" w:sz="0" w:space="0" w:color="auto"/>
        <w:bottom w:val="none" w:sz="0" w:space="0" w:color="auto"/>
        <w:right w:val="none" w:sz="0" w:space="0" w:color="auto"/>
      </w:divBdr>
    </w:div>
    <w:div w:id="796416995">
      <w:bodyDiv w:val="1"/>
      <w:marLeft w:val="0"/>
      <w:marRight w:val="0"/>
      <w:marTop w:val="0"/>
      <w:marBottom w:val="0"/>
      <w:divBdr>
        <w:top w:val="none" w:sz="0" w:space="0" w:color="auto"/>
        <w:left w:val="none" w:sz="0" w:space="0" w:color="auto"/>
        <w:bottom w:val="none" w:sz="0" w:space="0" w:color="auto"/>
        <w:right w:val="none" w:sz="0" w:space="0" w:color="auto"/>
      </w:divBdr>
    </w:div>
    <w:div w:id="804389105">
      <w:bodyDiv w:val="1"/>
      <w:marLeft w:val="0"/>
      <w:marRight w:val="0"/>
      <w:marTop w:val="0"/>
      <w:marBottom w:val="0"/>
      <w:divBdr>
        <w:top w:val="none" w:sz="0" w:space="0" w:color="auto"/>
        <w:left w:val="none" w:sz="0" w:space="0" w:color="auto"/>
        <w:bottom w:val="none" w:sz="0" w:space="0" w:color="auto"/>
        <w:right w:val="none" w:sz="0" w:space="0" w:color="auto"/>
      </w:divBdr>
    </w:div>
    <w:div w:id="806048261">
      <w:bodyDiv w:val="1"/>
      <w:marLeft w:val="0"/>
      <w:marRight w:val="0"/>
      <w:marTop w:val="0"/>
      <w:marBottom w:val="0"/>
      <w:divBdr>
        <w:top w:val="none" w:sz="0" w:space="0" w:color="auto"/>
        <w:left w:val="none" w:sz="0" w:space="0" w:color="auto"/>
        <w:bottom w:val="none" w:sz="0" w:space="0" w:color="auto"/>
        <w:right w:val="none" w:sz="0" w:space="0" w:color="auto"/>
      </w:divBdr>
    </w:div>
    <w:div w:id="807161062">
      <w:bodyDiv w:val="1"/>
      <w:marLeft w:val="0"/>
      <w:marRight w:val="0"/>
      <w:marTop w:val="0"/>
      <w:marBottom w:val="0"/>
      <w:divBdr>
        <w:top w:val="none" w:sz="0" w:space="0" w:color="auto"/>
        <w:left w:val="none" w:sz="0" w:space="0" w:color="auto"/>
        <w:bottom w:val="none" w:sz="0" w:space="0" w:color="auto"/>
        <w:right w:val="none" w:sz="0" w:space="0" w:color="auto"/>
      </w:divBdr>
    </w:div>
    <w:div w:id="830221605">
      <w:bodyDiv w:val="1"/>
      <w:marLeft w:val="0"/>
      <w:marRight w:val="0"/>
      <w:marTop w:val="0"/>
      <w:marBottom w:val="0"/>
      <w:divBdr>
        <w:top w:val="none" w:sz="0" w:space="0" w:color="auto"/>
        <w:left w:val="none" w:sz="0" w:space="0" w:color="auto"/>
        <w:bottom w:val="none" w:sz="0" w:space="0" w:color="auto"/>
        <w:right w:val="none" w:sz="0" w:space="0" w:color="auto"/>
      </w:divBdr>
    </w:div>
    <w:div w:id="833375616">
      <w:bodyDiv w:val="1"/>
      <w:marLeft w:val="0"/>
      <w:marRight w:val="0"/>
      <w:marTop w:val="0"/>
      <w:marBottom w:val="0"/>
      <w:divBdr>
        <w:top w:val="none" w:sz="0" w:space="0" w:color="auto"/>
        <w:left w:val="none" w:sz="0" w:space="0" w:color="auto"/>
        <w:bottom w:val="none" w:sz="0" w:space="0" w:color="auto"/>
        <w:right w:val="none" w:sz="0" w:space="0" w:color="auto"/>
      </w:divBdr>
    </w:div>
    <w:div w:id="847210846">
      <w:bodyDiv w:val="1"/>
      <w:marLeft w:val="0"/>
      <w:marRight w:val="0"/>
      <w:marTop w:val="0"/>
      <w:marBottom w:val="0"/>
      <w:divBdr>
        <w:top w:val="none" w:sz="0" w:space="0" w:color="auto"/>
        <w:left w:val="none" w:sz="0" w:space="0" w:color="auto"/>
        <w:bottom w:val="none" w:sz="0" w:space="0" w:color="auto"/>
        <w:right w:val="none" w:sz="0" w:space="0" w:color="auto"/>
      </w:divBdr>
    </w:div>
    <w:div w:id="866334338">
      <w:bodyDiv w:val="1"/>
      <w:marLeft w:val="0"/>
      <w:marRight w:val="0"/>
      <w:marTop w:val="0"/>
      <w:marBottom w:val="0"/>
      <w:divBdr>
        <w:top w:val="none" w:sz="0" w:space="0" w:color="auto"/>
        <w:left w:val="none" w:sz="0" w:space="0" w:color="auto"/>
        <w:bottom w:val="none" w:sz="0" w:space="0" w:color="auto"/>
        <w:right w:val="none" w:sz="0" w:space="0" w:color="auto"/>
      </w:divBdr>
    </w:div>
    <w:div w:id="893388413">
      <w:bodyDiv w:val="1"/>
      <w:marLeft w:val="0"/>
      <w:marRight w:val="0"/>
      <w:marTop w:val="0"/>
      <w:marBottom w:val="0"/>
      <w:divBdr>
        <w:top w:val="none" w:sz="0" w:space="0" w:color="auto"/>
        <w:left w:val="none" w:sz="0" w:space="0" w:color="auto"/>
        <w:bottom w:val="none" w:sz="0" w:space="0" w:color="auto"/>
        <w:right w:val="none" w:sz="0" w:space="0" w:color="auto"/>
      </w:divBdr>
    </w:div>
    <w:div w:id="908463021">
      <w:bodyDiv w:val="1"/>
      <w:marLeft w:val="0"/>
      <w:marRight w:val="0"/>
      <w:marTop w:val="0"/>
      <w:marBottom w:val="0"/>
      <w:divBdr>
        <w:top w:val="none" w:sz="0" w:space="0" w:color="auto"/>
        <w:left w:val="none" w:sz="0" w:space="0" w:color="auto"/>
        <w:bottom w:val="none" w:sz="0" w:space="0" w:color="auto"/>
        <w:right w:val="none" w:sz="0" w:space="0" w:color="auto"/>
      </w:divBdr>
      <w:divsChild>
        <w:div w:id="202862201">
          <w:marLeft w:val="0"/>
          <w:marRight w:val="0"/>
          <w:marTop w:val="0"/>
          <w:marBottom w:val="0"/>
          <w:divBdr>
            <w:top w:val="none" w:sz="0" w:space="0" w:color="auto"/>
            <w:left w:val="none" w:sz="0" w:space="0" w:color="auto"/>
            <w:bottom w:val="none" w:sz="0" w:space="0" w:color="auto"/>
            <w:right w:val="none" w:sz="0" w:space="0" w:color="auto"/>
          </w:divBdr>
          <w:divsChild>
            <w:div w:id="467473743">
              <w:marLeft w:val="0"/>
              <w:marRight w:val="0"/>
              <w:marTop w:val="0"/>
              <w:marBottom w:val="0"/>
              <w:divBdr>
                <w:top w:val="none" w:sz="0" w:space="0" w:color="auto"/>
                <w:left w:val="none" w:sz="0" w:space="0" w:color="auto"/>
                <w:bottom w:val="none" w:sz="0" w:space="0" w:color="auto"/>
                <w:right w:val="none" w:sz="0" w:space="0" w:color="auto"/>
              </w:divBdr>
              <w:divsChild>
                <w:div w:id="162372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557554">
      <w:bodyDiv w:val="1"/>
      <w:marLeft w:val="0"/>
      <w:marRight w:val="0"/>
      <w:marTop w:val="0"/>
      <w:marBottom w:val="0"/>
      <w:divBdr>
        <w:top w:val="none" w:sz="0" w:space="0" w:color="auto"/>
        <w:left w:val="none" w:sz="0" w:space="0" w:color="auto"/>
        <w:bottom w:val="none" w:sz="0" w:space="0" w:color="auto"/>
        <w:right w:val="none" w:sz="0" w:space="0" w:color="auto"/>
      </w:divBdr>
    </w:div>
    <w:div w:id="915672423">
      <w:bodyDiv w:val="1"/>
      <w:marLeft w:val="0"/>
      <w:marRight w:val="0"/>
      <w:marTop w:val="0"/>
      <w:marBottom w:val="0"/>
      <w:divBdr>
        <w:top w:val="none" w:sz="0" w:space="0" w:color="auto"/>
        <w:left w:val="none" w:sz="0" w:space="0" w:color="auto"/>
        <w:bottom w:val="none" w:sz="0" w:space="0" w:color="auto"/>
        <w:right w:val="none" w:sz="0" w:space="0" w:color="auto"/>
      </w:divBdr>
    </w:div>
    <w:div w:id="923224745">
      <w:bodyDiv w:val="1"/>
      <w:marLeft w:val="0"/>
      <w:marRight w:val="0"/>
      <w:marTop w:val="0"/>
      <w:marBottom w:val="0"/>
      <w:divBdr>
        <w:top w:val="none" w:sz="0" w:space="0" w:color="auto"/>
        <w:left w:val="none" w:sz="0" w:space="0" w:color="auto"/>
        <w:bottom w:val="none" w:sz="0" w:space="0" w:color="auto"/>
        <w:right w:val="none" w:sz="0" w:space="0" w:color="auto"/>
      </w:divBdr>
    </w:div>
    <w:div w:id="937299448">
      <w:bodyDiv w:val="1"/>
      <w:marLeft w:val="0"/>
      <w:marRight w:val="0"/>
      <w:marTop w:val="0"/>
      <w:marBottom w:val="0"/>
      <w:divBdr>
        <w:top w:val="none" w:sz="0" w:space="0" w:color="auto"/>
        <w:left w:val="none" w:sz="0" w:space="0" w:color="auto"/>
        <w:bottom w:val="none" w:sz="0" w:space="0" w:color="auto"/>
        <w:right w:val="none" w:sz="0" w:space="0" w:color="auto"/>
      </w:divBdr>
      <w:divsChild>
        <w:div w:id="896673639">
          <w:marLeft w:val="0"/>
          <w:marRight w:val="0"/>
          <w:marTop w:val="0"/>
          <w:marBottom w:val="0"/>
          <w:divBdr>
            <w:top w:val="none" w:sz="0" w:space="0" w:color="auto"/>
            <w:left w:val="none" w:sz="0" w:space="0" w:color="auto"/>
            <w:bottom w:val="none" w:sz="0" w:space="0" w:color="auto"/>
            <w:right w:val="none" w:sz="0" w:space="0" w:color="auto"/>
          </w:divBdr>
          <w:divsChild>
            <w:div w:id="732504955">
              <w:marLeft w:val="0"/>
              <w:marRight w:val="0"/>
              <w:marTop w:val="0"/>
              <w:marBottom w:val="0"/>
              <w:divBdr>
                <w:top w:val="none" w:sz="0" w:space="0" w:color="auto"/>
                <w:left w:val="none" w:sz="0" w:space="0" w:color="auto"/>
                <w:bottom w:val="none" w:sz="0" w:space="0" w:color="auto"/>
                <w:right w:val="none" w:sz="0" w:space="0" w:color="auto"/>
              </w:divBdr>
              <w:divsChild>
                <w:div w:id="14859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16396">
      <w:bodyDiv w:val="1"/>
      <w:marLeft w:val="0"/>
      <w:marRight w:val="0"/>
      <w:marTop w:val="0"/>
      <w:marBottom w:val="0"/>
      <w:divBdr>
        <w:top w:val="none" w:sz="0" w:space="0" w:color="auto"/>
        <w:left w:val="none" w:sz="0" w:space="0" w:color="auto"/>
        <w:bottom w:val="none" w:sz="0" w:space="0" w:color="auto"/>
        <w:right w:val="none" w:sz="0" w:space="0" w:color="auto"/>
      </w:divBdr>
      <w:divsChild>
        <w:div w:id="586810704">
          <w:marLeft w:val="0"/>
          <w:marRight w:val="0"/>
          <w:marTop w:val="0"/>
          <w:marBottom w:val="0"/>
          <w:divBdr>
            <w:top w:val="none" w:sz="0" w:space="0" w:color="auto"/>
            <w:left w:val="none" w:sz="0" w:space="0" w:color="auto"/>
            <w:bottom w:val="none" w:sz="0" w:space="0" w:color="auto"/>
            <w:right w:val="none" w:sz="0" w:space="0" w:color="auto"/>
          </w:divBdr>
        </w:div>
        <w:div w:id="1512452320">
          <w:marLeft w:val="0"/>
          <w:marRight w:val="0"/>
          <w:marTop w:val="0"/>
          <w:marBottom w:val="0"/>
          <w:divBdr>
            <w:top w:val="none" w:sz="0" w:space="0" w:color="auto"/>
            <w:left w:val="none" w:sz="0" w:space="0" w:color="auto"/>
            <w:bottom w:val="none" w:sz="0" w:space="0" w:color="auto"/>
            <w:right w:val="none" w:sz="0" w:space="0" w:color="auto"/>
          </w:divBdr>
        </w:div>
      </w:divsChild>
    </w:div>
    <w:div w:id="943154233">
      <w:bodyDiv w:val="1"/>
      <w:marLeft w:val="0"/>
      <w:marRight w:val="0"/>
      <w:marTop w:val="0"/>
      <w:marBottom w:val="0"/>
      <w:divBdr>
        <w:top w:val="none" w:sz="0" w:space="0" w:color="auto"/>
        <w:left w:val="none" w:sz="0" w:space="0" w:color="auto"/>
        <w:bottom w:val="none" w:sz="0" w:space="0" w:color="auto"/>
        <w:right w:val="none" w:sz="0" w:space="0" w:color="auto"/>
      </w:divBdr>
    </w:div>
    <w:div w:id="954602411">
      <w:bodyDiv w:val="1"/>
      <w:marLeft w:val="0"/>
      <w:marRight w:val="0"/>
      <w:marTop w:val="0"/>
      <w:marBottom w:val="0"/>
      <w:divBdr>
        <w:top w:val="none" w:sz="0" w:space="0" w:color="auto"/>
        <w:left w:val="none" w:sz="0" w:space="0" w:color="auto"/>
        <w:bottom w:val="none" w:sz="0" w:space="0" w:color="auto"/>
        <w:right w:val="none" w:sz="0" w:space="0" w:color="auto"/>
      </w:divBdr>
    </w:div>
    <w:div w:id="957177663">
      <w:bodyDiv w:val="1"/>
      <w:marLeft w:val="0"/>
      <w:marRight w:val="0"/>
      <w:marTop w:val="0"/>
      <w:marBottom w:val="0"/>
      <w:divBdr>
        <w:top w:val="none" w:sz="0" w:space="0" w:color="auto"/>
        <w:left w:val="none" w:sz="0" w:space="0" w:color="auto"/>
        <w:bottom w:val="none" w:sz="0" w:space="0" w:color="auto"/>
        <w:right w:val="none" w:sz="0" w:space="0" w:color="auto"/>
      </w:divBdr>
    </w:div>
    <w:div w:id="963341416">
      <w:bodyDiv w:val="1"/>
      <w:marLeft w:val="0"/>
      <w:marRight w:val="0"/>
      <w:marTop w:val="0"/>
      <w:marBottom w:val="0"/>
      <w:divBdr>
        <w:top w:val="none" w:sz="0" w:space="0" w:color="auto"/>
        <w:left w:val="none" w:sz="0" w:space="0" w:color="auto"/>
        <w:bottom w:val="none" w:sz="0" w:space="0" w:color="auto"/>
        <w:right w:val="none" w:sz="0" w:space="0" w:color="auto"/>
      </w:divBdr>
    </w:div>
    <w:div w:id="1009482540">
      <w:bodyDiv w:val="1"/>
      <w:marLeft w:val="0"/>
      <w:marRight w:val="0"/>
      <w:marTop w:val="0"/>
      <w:marBottom w:val="0"/>
      <w:divBdr>
        <w:top w:val="none" w:sz="0" w:space="0" w:color="auto"/>
        <w:left w:val="none" w:sz="0" w:space="0" w:color="auto"/>
        <w:bottom w:val="none" w:sz="0" w:space="0" w:color="auto"/>
        <w:right w:val="none" w:sz="0" w:space="0" w:color="auto"/>
      </w:divBdr>
    </w:div>
    <w:div w:id="1053697014">
      <w:bodyDiv w:val="1"/>
      <w:marLeft w:val="0"/>
      <w:marRight w:val="0"/>
      <w:marTop w:val="0"/>
      <w:marBottom w:val="0"/>
      <w:divBdr>
        <w:top w:val="none" w:sz="0" w:space="0" w:color="auto"/>
        <w:left w:val="none" w:sz="0" w:space="0" w:color="auto"/>
        <w:bottom w:val="none" w:sz="0" w:space="0" w:color="auto"/>
        <w:right w:val="none" w:sz="0" w:space="0" w:color="auto"/>
      </w:divBdr>
    </w:div>
    <w:div w:id="1071731951">
      <w:bodyDiv w:val="1"/>
      <w:marLeft w:val="0"/>
      <w:marRight w:val="0"/>
      <w:marTop w:val="0"/>
      <w:marBottom w:val="0"/>
      <w:divBdr>
        <w:top w:val="none" w:sz="0" w:space="0" w:color="auto"/>
        <w:left w:val="none" w:sz="0" w:space="0" w:color="auto"/>
        <w:bottom w:val="none" w:sz="0" w:space="0" w:color="auto"/>
        <w:right w:val="none" w:sz="0" w:space="0" w:color="auto"/>
      </w:divBdr>
      <w:divsChild>
        <w:div w:id="266157035">
          <w:marLeft w:val="0"/>
          <w:marRight w:val="0"/>
          <w:marTop w:val="0"/>
          <w:marBottom w:val="0"/>
          <w:divBdr>
            <w:top w:val="none" w:sz="0" w:space="0" w:color="auto"/>
            <w:left w:val="none" w:sz="0" w:space="0" w:color="auto"/>
            <w:bottom w:val="none" w:sz="0" w:space="0" w:color="auto"/>
            <w:right w:val="none" w:sz="0" w:space="0" w:color="auto"/>
          </w:divBdr>
          <w:divsChild>
            <w:div w:id="678889700">
              <w:marLeft w:val="0"/>
              <w:marRight w:val="0"/>
              <w:marTop w:val="0"/>
              <w:marBottom w:val="0"/>
              <w:divBdr>
                <w:top w:val="none" w:sz="0" w:space="0" w:color="auto"/>
                <w:left w:val="none" w:sz="0" w:space="0" w:color="auto"/>
                <w:bottom w:val="none" w:sz="0" w:space="0" w:color="auto"/>
                <w:right w:val="none" w:sz="0" w:space="0" w:color="auto"/>
              </w:divBdr>
              <w:divsChild>
                <w:div w:id="78800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92654">
      <w:bodyDiv w:val="1"/>
      <w:marLeft w:val="0"/>
      <w:marRight w:val="0"/>
      <w:marTop w:val="0"/>
      <w:marBottom w:val="0"/>
      <w:divBdr>
        <w:top w:val="none" w:sz="0" w:space="0" w:color="auto"/>
        <w:left w:val="none" w:sz="0" w:space="0" w:color="auto"/>
        <w:bottom w:val="none" w:sz="0" w:space="0" w:color="auto"/>
        <w:right w:val="none" w:sz="0" w:space="0" w:color="auto"/>
      </w:divBdr>
    </w:div>
    <w:div w:id="1116437904">
      <w:bodyDiv w:val="1"/>
      <w:marLeft w:val="0"/>
      <w:marRight w:val="0"/>
      <w:marTop w:val="0"/>
      <w:marBottom w:val="0"/>
      <w:divBdr>
        <w:top w:val="none" w:sz="0" w:space="0" w:color="auto"/>
        <w:left w:val="none" w:sz="0" w:space="0" w:color="auto"/>
        <w:bottom w:val="none" w:sz="0" w:space="0" w:color="auto"/>
        <w:right w:val="none" w:sz="0" w:space="0" w:color="auto"/>
      </w:divBdr>
    </w:div>
    <w:div w:id="1120491996">
      <w:bodyDiv w:val="1"/>
      <w:marLeft w:val="0"/>
      <w:marRight w:val="0"/>
      <w:marTop w:val="0"/>
      <w:marBottom w:val="0"/>
      <w:divBdr>
        <w:top w:val="none" w:sz="0" w:space="0" w:color="auto"/>
        <w:left w:val="none" w:sz="0" w:space="0" w:color="auto"/>
        <w:bottom w:val="none" w:sz="0" w:space="0" w:color="auto"/>
        <w:right w:val="none" w:sz="0" w:space="0" w:color="auto"/>
      </w:divBdr>
    </w:div>
    <w:div w:id="1150055980">
      <w:bodyDiv w:val="1"/>
      <w:marLeft w:val="0"/>
      <w:marRight w:val="0"/>
      <w:marTop w:val="0"/>
      <w:marBottom w:val="0"/>
      <w:divBdr>
        <w:top w:val="none" w:sz="0" w:space="0" w:color="auto"/>
        <w:left w:val="none" w:sz="0" w:space="0" w:color="auto"/>
        <w:bottom w:val="none" w:sz="0" w:space="0" w:color="auto"/>
        <w:right w:val="none" w:sz="0" w:space="0" w:color="auto"/>
      </w:divBdr>
    </w:div>
    <w:div w:id="1155296531">
      <w:bodyDiv w:val="1"/>
      <w:marLeft w:val="0"/>
      <w:marRight w:val="0"/>
      <w:marTop w:val="0"/>
      <w:marBottom w:val="0"/>
      <w:divBdr>
        <w:top w:val="none" w:sz="0" w:space="0" w:color="auto"/>
        <w:left w:val="none" w:sz="0" w:space="0" w:color="auto"/>
        <w:bottom w:val="none" w:sz="0" w:space="0" w:color="auto"/>
        <w:right w:val="none" w:sz="0" w:space="0" w:color="auto"/>
      </w:divBdr>
    </w:div>
    <w:div w:id="1157264135">
      <w:bodyDiv w:val="1"/>
      <w:marLeft w:val="0"/>
      <w:marRight w:val="0"/>
      <w:marTop w:val="0"/>
      <w:marBottom w:val="0"/>
      <w:divBdr>
        <w:top w:val="none" w:sz="0" w:space="0" w:color="auto"/>
        <w:left w:val="none" w:sz="0" w:space="0" w:color="auto"/>
        <w:bottom w:val="none" w:sz="0" w:space="0" w:color="auto"/>
        <w:right w:val="none" w:sz="0" w:space="0" w:color="auto"/>
      </w:divBdr>
    </w:div>
    <w:div w:id="1171525046">
      <w:bodyDiv w:val="1"/>
      <w:marLeft w:val="0"/>
      <w:marRight w:val="0"/>
      <w:marTop w:val="0"/>
      <w:marBottom w:val="0"/>
      <w:divBdr>
        <w:top w:val="none" w:sz="0" w:space="0" w:color="auto"/>
        <w:left w:val="none" w:sz="0" w:space="0" w:color="auto"/>
        <w:bottom w:val="none" w:sz="0" w:space="0" w:color="auto"/>
        <w:right w:val="none" w:sz="0" w:space="0" w:color="auto"/>
      </w:divBdr>
    </w:div>
    <w:div w:id="1175923115">
      <w:bodyDiv w:val="1"/>
      <w:marLeft w:val="0"/>
      <w:marRight w:val="0"/>
      <w:marTop w:val="0"/>
      <w:marBottom w:val="0"/>
      <w:divBdr>
        <w:top w:val="none" w:sz="0" w:space="0" w:color="auto"/>
        <w:left w:val="none" w:sz="0" w:space="0" w:color="auto"/>
        <w:bottom w:val="none" w:sz="0" w:space="0" w:color="auto"/>
        <w:right w:val="none" w:sz="0" w:space="0" w:color="auto"/>
      </w:divBdr>
    </w:div>
    <w:div w:id="1197277974">
      <w:bodyDiv w:val="1"/>
      <w:marLeft w:val="0"/>
      <w:marRight w:val="0"/>
      <w:marTop w:val="0"/>
      <w:marBottom w:val="0"/>
      <w:divBdr>
        <w:top w:val="none" w:sz="0" w:space="0" w:color="auto"/>
        <w:left w:val="none" w:sz="0" w:space="0" w:color="auto"/>
        <w:bottom w:val="none" w:sz="0" w:space="0" w:color="auto"/>
        <w:right w:val="none" w:sz="0" w:space="0" w:color="auto"/>
      </w:divBdr>
    </w:div>
    <w:div w:id="1221674117">
      <w:bodyDiv w:val="1"/>
      <w:marLeft w:val="0"/>
      <w:marRight w:val="0"/>
      <w:marTop w:val="0"/>
      <w:marBottom w:val="0"/>
      <w:divBdr>
        <w:top w:val="none" w:sz="0" w:space="0" w:color="auto"/>
        <w:left w:val="none" w:sz="0" w:space="0" w:color="auto"/>
        <w:bottom w:val="none" w:sz="0" w:space="0" w:color="auto"/>
        <w:right w:val="none" w:sz="0" w:space="0" w:color="auto"/>
      </w:divBdr>
    </w:div>
    <w:div w:id="1249848187">
      <w:bodyDiv w:val="1"/>
      <w:marLeft w:val="0"/>
      <w:marRight w:val="0"/>
      <w:marTop w:val="0"/>
      <w:marBottom w:val="0"/>
      <w:divBdr>
        <w:top w:val="none" w:sz="0" w:space="0" w:color="auto"/>
        <w:left w:val="none" w:sz="0" w:space="0" w:color="auto"/>
        <w:bottom w:val="none" w:sz="0" w:space="0" w:color="auto"/>
        <w:right w:val="none" w:sz="0" w:space="0" w:color="auto"/>
      </w:divBdr>
    </w:div>
    <w:div w:id="1276012359">
      <w:bodyDiv w:val="1"/>
      <w:marLeft w:val="0"/>
      <w:marRight w:val="0"/>
      <w:marTop w:val="0"/>
      <w:marBottom w:val="0"/>
      <w:divBdr>
        <w:top w:val="none" w:sz="0" w:space="0" w:color="auto"/>
        <w:left w:val="none" w:sz="0" w:space="0" w:color="auto"/>
        <w:bottom w:val="none" w:sz="0" w:space="0" w:color="auto"/>
        <w:right w:val="none" w:sz="0" w:space="0" w:color="auto"/>
      </w:divBdr>
    </w:div>
    <w:div w:id="1294823033">
      <w:bodyDiv w:val="1"/>
      <w:marLeft w:val="0"/>
      <w:marRight w:val="0"/>
      <w:marTop w:val="0"/>
      <w:marBottom w:val="0"/>
      <w:divBdr>
        <w:top w:val="none" w:sz="0" w:space="0" w:color="auto"/>
        <w:left w:val="none" w:sz="0" w:space="0" w:color="auto"/>
        <w:bottom w:val="none" w:sz="0" w:space="0" w:color="auto"/>
        <w:right w:val="none" w:sz="0" w:space="0" w:color="auto"/>
      </w:divBdr>
    </w:div>
    <w:div w:id="1298953840">
      <w:bodyDiv w:val="1"/>
      <w:marLeft w:val="0"/>
      <w:marRight w:val="0"/>
      <w:marTop w:val="0"/>
      <w:marBottom w:val="0"/>
      <w:divBdr>
        <w:top w:val="none" w:sz="0" w:space="0" w:color="auto"/>
        <w:left w:val="none" w:sz="0" w:space="0" w:color="auto"/>
        <w:bottom w:val="none" w:sz="0" w:space="0" w:color="auto"/>
        <w:right w:val="none" w:sz="0" w:space="0" w:color="auto"/>
      </w:divBdr>
    </w:div>
    <w:div w:id="1302035310">
      <w:bodyDiv w:val="1"/>
      <w:marLeft w:val="0"/>
      <w:marRight w:val="0"/>
      <w:marTop w:val="0"/>
      <w:marBottom w:val="0"/>
      <w:divBdr>
        <w:top w:val="none" w:sz="0" w:space="0" w:color="auto"/>
        <w:left w:val="none" w:sz="0" w:space="0" w:color="auto"/>
        <w:bottom w:val="none" w:sz="0" w:space="0" w:color="auto"/>
        <w:right w:val="none" w:sz="0" w:space="0" w:color="auto"/>
      </w:divBdr>
    </w:div>
    <w:div w:id="1306743763">
      <w:bodyDiv w:val="1"/>
      <w:marLeft w:val="0"/>
      <w:marRight w:val="0"/>
      <w:marTop w:val="0"/>
      <w:marBottom w:val="0"/>
      <w:divBdr>
        <w:top w:val="none" w:sz="0" w:space="0" w:color="auto"/>
        <w:left w:val="none" w:sz="0" w:space="0" w:color="auto"/>
        <w:bottom w:val="none" w:sz="0" w:space="0" w:color="auto"/>
        <w:right w:val="none" w:sz="0" w:space="0" w:color="auto"/>
      </w:divBdr>
    </w:div>
    <w:div w:id="1356617362">
      <w:bodyDiv w:val="1"/>
      <w:marLeft w:val="0"/>
      <w:marRight w:val="0"/>
      <w:marTop w:val="0"/>
      <w:marBottom w:val="0"/>
      <w:divBdr>
        <w:top w:val="none" w:sz="0" w:space="0" w:color="auto"/>
        <w:left w:val="none" w:sz="0" w:space="0" w:color="auto"/>
        <w:bottom w:val="none" w:sz="0" w:space="0" w:color="auto"/>
        <w:right w:val="none" w:sz="0" w:space="0" w:color="auto"/>
      </w:divBdr>
    </w:div>
    <w:div w:id="1370643308">
      <w:bodyDiv w:val="1"/>
      <w:marLeft w:val="0"/>
      <w:marRight w:val="0"/>
      <w:marTop w:val="0"/>
      <w:marBottom w:val="0"/>
      <w:divBdr>
        <w:top w:val="none" w:sz="0" w:space="0" w:color="auto"/>
        <w:left w:val="none" w:sz="0" w:space="0" w:color="auto"/>
        <w:bottom w:val="none" w:sz="0" w:space="0" w:color="auto"/>
        <w:right w:val="none" w:sz="0" w:space="0" w:color="auto"/>
      </w:divBdr>
    </w:div>
    <w:div w:id="1403524025">
      <w:bodyDiv w:val="1"/>
      <w:marLeft w:val="0"/>
      <w:marRight w:val="0"/>
      <w:marTop w:val="0"/>
      <w:marBottom w:val="0"/>
      <w:divBdr>
        <w:top w:val="none" w:sz="0" w:space="0" w:color="auto"/>
        <w:left w:val="none" w:sz="0" w:space="0" w:color="auto"/>
        <w:bottom w:val="none" w:sz="0" w:space="0" w:color="auto"/>
        <w:right w:val="none" w:sz="0" w:space="0" w:color="auto"/>
      </w:divBdr>
      <w:divsChild>
        <w:div w:id="1940794770">
          <w:marLeft w:val="0"/>
          <w:marRight w:val="0"/>
          <w:marTop w:val="0"/>
          <w:marBottom w:val="0"/>
          <w:divBdr>
            <w:top w:val="none" w:sz="0" w:space="0" w:color="auto"/>
            <w:left w:val="none" w:sz="0" w:space="0" w:color="auto"/>
            <w:bottom w:val="none" w:sz="0" w:space="0" w:color="auto"/>
            <w:right w:val="none" w:sz="0" w:space="0" w:color="auto"/>
          </w:divBdr>
          <w:divsChild>
            <w:div w:id="481238154">
              <w:marLeft w:val="0"/>
              <w:marRight w:val="0"/>
              <w:marTop w:val="0"/>
              <w:marBottom w:val="0"/>
              <w:divBdr>
                <w:top w:val="none" w:sz="0" w:space="0" w:color="auto"/>
                <w:left w:val="none" w:sz="0" w:space="0" w:color="auto"/>
                <w:bottom w:val="none" w:sz="0" w:space="0" w:color="auto"/>
                <w:right w:val="none" w:sz="0" w:space="0" w:color="auto"/>
              </w:divBdr>
              <w:divsChild>
                <w:div w:id="17479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06346">
      <w:bodyDiv w:val="1"/>
      <w:marLeft w:val="0"/>
      <w:marRight w:val="0"/>
      <w:marTop w:val="0"/>
      <w:marBottom w:val="0"/>
      <w:divBdr>
        <w:top w:val="none" w:sz="0" w:space="0" w:color="auto"/>
        <w:left w:val="none" w:sz="0" w:space="0" w:color="auto"/>
        <w:bottom w:val="none" w:sz="0" w:space="0" w:color="auto"/>
        <w:right w:val="none" w:sz="0" w:space="0" w:color="auto"/>
      </w:divBdr>
    </w:div>
    <w:div w:id="1434085801">
      <w:bodyDiv w:val="1"/>
      <w:marLeft w:val="0"/>
      <w:marRight w:val="0"/>
      <w:marTop w:val="0"/>
      <w:marBottom w:val="0"/>
      <w:divBdr>
        <w:top w:val="none" w:sz="0" w:space="0" w:color="auto"/>
        <w:left w:val="none" w:sz="0" w:space="0" w:color="auto"/>
        <w:bottom w:val="none" w:sz="0" w:space="0" w:color="auto"/>
        <w:right w:val="none" w:sz="0" w:space="0" w:color="auto"/>
      </w:divBdr>
    </w:div>
    <w:div w:id="1456026601">
      <w:bodyDiv w:val="1"/>
      <w:marLeft w:val="0"/>
      <w:marRight w:val="0"/>
      <w:marTop w:val="0"/>
      <w:marBottom w:val="0"/>
      <w:divBdr>
        <w:top w:val="none" w:sz="0" w:space="0" w:color="auto"/>
        <w:left w:val="none" w:sz="0" w:space="0" w:color="auto"/>
        <w:bottom w:val="none" w:sz="0" w:space="0" w:color="auto"/>
        <w:right w:val="none" w:sz="0" w:space="0" w:color="auto"/>
      </w:divBdr>
    </w:div>
    <w:div w:id="1462648778">
      <w:bodyDiv w:val="1"/>
      <w:marLeft w:val="0"/>
      <w:marRight w:val="0"/>
      <w:marTop w:val="0"/>
      <w:marBottom w:val="0"/>
      <w:divBdr>
        <w:top w:val="none" w:sz="0" w:space="0" w:color="auto"/>
        <w:left w:val="none" w:sz="0" w:space="0" w:color="auto"/>
        <w:bottom w:val="none" w:sz="0" w:space="0" w:color="auto"/>
        <w:right w:val="none" w:sz="0" w:space="0" w:color="auto"/>
      </w:divBdr>
    </w:div>
    <w:div w:id="1474255461">
      <w:bodyDiv w:val="1"/>
      <w:marLeft w:val="0"/>
      <w:marRight w:val="0"/>
      <w:marTop w:val="0"/>
      <w:marBottom w:val="0"/>
      <w:divBdr>
        <w:top w:val="none" w:sz="0" w:space="0" w:color="auto"/>
        <w:left w:val="none" w:sz="0" w:space="0" w:color="auto"/>
        <w:bottom w:val="none" w:sz="0" w:space="0" w:color="auto"/>
        <w:right w:val="none" w:sz="0" w:space="0" w:color="auto"/>
      </w:divBdr>
    </w:div>
    <w:div w:id="1481726362">
      <w:bodyDiv w:val="1"/>
      <w:marLeft w:val="0"/>
      <w:marRight w:val="0"/>
      <w:marTop w:val="0"/>
      <w:marBottom w:val="0"/>
      <w:divBdr>
        <w:top w:val="none" w:sz="0" w:space="0" w:color="auto"/>
        <w:left w:val="none" w:sz="0" w:space="0" w:color="auto"/>
        <w:bottom w:val="none" w:sz="0" w:space="0" w:color="auto"/>
        <w:right w:val="none" w:sz="0" w:space="0" w:color="auto"/>
      </w:divBdr>
    </w:div>
    <w:div w:id="1490290456">
      <w:bodyDiv w:val="1"/>
      <w:marLeft w:val="0"/>
      <w:marRight w:val="0"/>
      <w:marTop w:val="0"/>
      <w:marBottom w:val="0"/>
      <w:divBdr>
        <w:top w:val="none" w:sz="0" w:space="0" w:color="auto"/>
        <w:left w:val="none" w:sz="0" w:space="0" w:color="auto"/>
        <w:bottom w:val="none" w:sz="0" w:space="0" w:color="auto"/>
        <w:right w:val="none" w:sz="0" w:space="0" w:color="auto"/>
      </w:divBdr>
    </w:div>
    <w:div w:id="1513185047">
      <w:bodyDiv w:val="1"/>
      <w:marLeft w:val="0"/>
      <w:marRight w:val="0"/>
      <w:marTop w:val="0"/>
      <w:marBottom w:val="0"/>
      <w:divBdr>
        <w:top w:val="none" w:sz="0" w:space="0" w:color="auto"/>
        <w:left w:val="none" w:sz="0" w:space="0" w:color="auto"/>
        <w:bottom w:val="none" w:sz="0" w:space="0" w:color="auto"/>
        <w:right w:val="none" w:sz="0" w:space="0" w:color="auto"/>
      </w:divBdr>
    </w:div>
    <w:div w:id="1588534063">
      <w:bodyDiv w:val="1"/>
      <w:marLeft w:val="0"/>
      <w:marRight w:val="0"/>
      <w:marTop w:val="0"/>
      <w:marBottom w:val="0"/>
      <w:divBdr>
        <w:top w:val="none" w:sz="0" w:space="0" w:color="auto"/>
        <w:left w:val="none" w:sz="0" w:space="0" w:color="auto"/>
        <w:bottom w:val="none" w:sz="0" w:space="0" w:color="auto"/>
        <w:right w:val="none" w:sz="0" w:space="0" w:color="auto"/>
      </w:divBdr>
    </w:div>
    <w:div w:id="1619411881">
      <w:bodyDiv w:val="1"/>
      <w:marLeft w:val="0"/>
      <w:marRight w:val="0"/>
      <w:marTop w:val="0"/>
      <w:marBottom w:val="0"/>
      <w:divBdr>
        <w:top w:val="none" w:sz="0" w:space="0" w:color="auto"/>
        <w:left w:val="none" w:sz="0" w:space="0" w:color="auto"/>
        <w:bottom w:val="none" w:sz="0" w:space="0" w:color="auto"/>
        <w:right w:val="none" w:sz="0" w:space="0" w:color="auto"/>
      </w:divBdr>
    </w:div>
    <w:div w:id="1625962846">
      <w:bodyDiv w:val="1"/>
      <w:marLeft w:val="0"/>
      <w:marRight w:val="0"/>
      <w:marTop w:val="0"/>
      <w:marBottom w:val="0"/>
      <w:divBdr>
        <w:top w:val="none" w:sz="0" w:space="0" w:color="auto"/>
        <w:left w:val="none" w:sz="0" w:space="0" w:color="auto"/>
        <w:bottom w:val="none" w:sz="0" w:space="0" w:color="auto"/>
        <w:right w:val="none" w:sz="0" w:space="0" w:color="auto"/>
      </w:divBdr>
      <w:divsChild>
        <w:div w:id="668678186">
          <w:marLeft w:val="-105"/>
          <w:marRight w:val="-105"/>
          <w:marTop w:val="0"/>
          <w:marBottom w:val="0"/>
          <w:divBdr>
            <w:top w:val="none" w:sz="0" w:space="0" w:color="auto"/>
            <w:left w:val="none" w:sz="0" w:space="0" w:color="auto"/>
            <w:bottom w:val="none" w:sz="0" w:space="0" w:color="auto"/>
            <w:right w:val="none" w:sz="0" w:space="0" w:color="auto"/>
          </w:divBdr>
          <w:divsChild>
            <w:div w:id="1379553407">
              <w:marLeft w:val="0"/>
              <w:marRight w:val="0"/>
              <w:marTop w:val="0"/>
              <w:marBottom w:val="0"/>
              <w:divBdr>
                <w:top w:val="none" w:sz="0" w:space="0" w:color="auto"/>
                <w:left w:val="none" w:sz="0" w:space="0" w:color="auto"/>
                <w:bottom w:val="none" w:sz="0" w:space="0" w:color="auto"/>
                <w:right w:val="none" w:sz="0" w:space="0" w:color="auto"/>
              </w:divBdr>
              <w:divsChild>
                <w:div w:id="17393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3568">
          <w:marLeft w:val="0"/>
          <w:marRight w:val="0"/>
          <w:marTop w:val="0"/>
          <w:marBottom w:val="0"/>
          <w:divBdr>
            <w:top w:val="none" w:sz="0" w:space="0" w:color="auto"/>
            <w:left w:val="none" w:sz="0" w:space="0" w:color="auto"/>
            <w:bottom w:val="none" w:sz="0" w:space="0" w:color="auto"/>
            <w:right w:val="none" w:sz="0" w:space="0" w:color="auto"/>
          </w:divBdr>
          <w:divsChild>
            <w:div w:id="9717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2070">
      <w:bodyDiv w:val="1"/>
      <w:marLeft w:val="0"/>
      <w:marRight w:val="0"/>
      <w:marTop w:val="0"/>
      <w:marBottom w:val="0"/>
      <w:divBdr>
        <w:top w:val="none" w:sz="0" w:space="0" w:color="auto"/>
        <w:left w:val="none" w:sz="0" w:space="0" w:color="auto"/>
        <w:bottom w:val="none" w:sz="0" w:space="0" w:color="auto"/>
        <w:right w:val="none" w:sz="0" w:space="0" w:color="auto"/>
      </w:divBdr>
    </w:div>
    <w:div w:id="1664505430">
      <w:bodyDiv w:val="1"/>
      <w:marLeft w:val="0"/>
      <w:marRight w:val="0"/>
      <w:marTop w:val="0"/>
      <w:marBottom w:val="0"/>
      <w:divBdr>
        <w:top w:val="none" w:sz="0" w:space="0" w:color="auto"/>
        <w:left w:val="none" w:sz="0" w:space="0" w:color="auto"/>
        <w:bottom w:val="none" w:sz="0" w:space="0" w:color="auto"/>
        <w:right w:val="none" w:sz="0" w:space="0" w:color="auto"/>
      </w:divBdr>
    </w:div>
    <w:div w:id="1671181574">
      <w:bodyDiv w:val="1"/>
      <w:marLeft w:val="0"/>
      <w:marRight w:val="0"/>
      <w:marTop w:val="0"/>
      <w:marBottom w:val="0"/>
      <w:divBdr>
        <w:top w:val="none" w:sz="0" w:space="0" w:color="auto"/>
        <w:left w:val="none" w:sz="0" w:space="0" w:color="auto"/>
        <w:bottom w:val="none" w:sz="0" w:space="0" w:color="auto"/>
        <w:right w:val="none" w:sz="0" w:space="0" w:color="auto"/>
      </w:divBdr>
    </w:div>
    <w:div w:id="1692678684">
      <w:bodyDiv w:val="1"/>
      <w:marLeft w:val="0"/>
      <w:marRight w:val="0"/>
      <w:marTop w:val="0"/>
      <w:marBottom w:val="0"/>
      <w:divBdr>
        <w:top w:val="none" w:sz="0" w:space="0" w:color="auto"/>
        <w:left w:val="none" w:sz="0" w:space="0" w:color="auto"/>
        <w:bottom w:val="none" w:sz="0" w:space="0" w:color="auto"/>
        <w:right w:val="none" w:sz="0" w:space="0" w:color="auto"/>
      </w:divBdr>
    </w:div>
    <w:div w:id="1695955955">
      <w:bodyDiv w:val="1"/>
      <w:marLeft w:val="0"/>
      <w:marRight w:val="0"/>
      <w:marTop w:val="0"/>
      <w:marBottom w:val="0"/>
      <w:divBdr>
        <w:top w:val="none" w:sz="0" w:space="0" w:color="auto"/>
        <w:left w:val="none" w:sz="0" w:space="0" w:color="auto"/>
        <w:bottom w:val="none" w:sz="0" w:space="0" w:color="auto"/>
        <w:right w:val="none" w:sz="0" w:space="0" w:color="auto"/>
      </w:divBdr>
    </w:div>
    <w:div w:id="1697194998">
      <w:bodyDiv w:val="1"/>
      <w:marLeft w:val="0"/>
      <w:marRight w:val="0"/>
      <w:marTop w:val="0"/>
      <w:marBottom w:val="0"/>
      <w:divBdr>
        <w:top w:val="none" w:sz="0" w:space="0" w:color="auto"/>
        <w:left w:val="none" w:sz="0" w:space="0" w:color="auto"/>
        <w:bottom w:val="none" w:sz="0" w:space="0" w:color="auto"/>
        <w:right w:val="none" w:sz="0" w:space="0" w:color="auto"/>
      </w:divBdr>
    </w:div>
    <w:div w:id="1726294350">
      <w:bodyDiv w:val="1"/>
      <w:marLeft w:val="0"/>
      <w:marRight w:val="0"/>
      <w:marTop w:val="0"/>
      <w:marBottom w:val="0"/>
      <w:divBdr>
        <w:top w:val="none" w:sz="0" w:space="0" w:color="auto"/>
        <w:left w:val="none" w:sz="0" w:space="0" w:color="auto"/>
        <w:bottom w:val="none" w:sz="0" w:space="0" w:color="auto"/>
        <w:right w:val="none" w:sz="0" w:space="0" w:color="auto"/>
      </w:divBdr>
    </w:div>
    <w:div w:id="1749500329">
      <w:bodyDiv w:val="1"/>
      <w:marLeft w:val="0"/>
      <w:marRight w:val="0"/>
      <w:marTop w:val="0"/>
      <w:marBottom w:val="0"/>
      <w:divBdr>
        <w:top w:val="none" w:sz="0" w:space="0" w:color="auto"/>
        <w:left w:val="none" w:sz="0" w:space="0" w:color="auto"/>
        <w:bottom w:val="none" w:sz="0" w:space="0" w:color="auto"/>
        <w:right w:val="none" w:sz="0" w:space="0" w:color="auto"/>
      </w:divBdr>
    </w:div>
    <w:div w:id="1768692735">
      <w:bodyDiv w:val="1"/>
      <w:marLeft w:val="0"/>
      <w:marRight w:val="0"/>
      <w:marTop w:val="0"/>
      <w:marBottom w:val="0"/>
      <w:divBdr>
        <w:top w:val="none" w:sz="0" w:space="0" w:color="auto"/>
        <w:left w:val="none" w:sz="0" w:space="0" w:color="auto"/>
        <w:bottom w:val="none" w:sz="0" w:space="0" w:color="auto"/>
        <w:right w:val="none" w:sz="0" w:space="0" w:color="auto"/>
      </w:divBdr>
    </w:div>
    <w:div w:id="1780028752">
      <w:bodyDiv w:val="1"/>
      <w:marLeft w:val="0"/>
      <w:marRight w:val="0"/>
      <w:marTop w:val="0"/>
      <w:marBottom w:val="0"/>
      <w:divBdr>
        <w:top w:val="none" w:sz="0" w:space="0" w:color="auto"/>
        <w:left w:val="none" w:sz="0" w:space="0" w:color="auto"/>
        <w:bottom w:val="none" w:sz="0" w:space="0" w:color="auto"/>
        <w:right w:val="none" w:sz="0" w:space="0" w:color="auto"/>
      </w:divBdr>
    </w:div>
    <w:div w:id="1797483595">
      <w:bodyDiv w:val="1"/>
      <w:marLeft w:val="0"/>
      <w:marRight w:val="0"/>
      <w:marTop w:val="0"/>
      <w:marBottom w:val="0"/>
      <w:divBdr>
        <w:top w:val="none" w:sz="0" w:space="0" w:color="auto"/>
        <w:left w:val="none" w:sz="0" w:space="0" w:color="auto"/>
        <w:bottom w:val="none" w:sz="0" w:space="0" w:color="auto"/>
        <w:right w:val="none" w:sz="0" w:space="0" w:color="auto"/>
      </w:divBdr>
    </w:div>
    <w:div w:id="1805078257">
      <w:bodyDiv w:val="1"/>
      <w:marLeft w:val="0"/>
      <w:marRight w:val="0"/>
      <w:marTop w:val="0"/>
      <w:marBottom w:val="0"/>
      <w:divBdr>
        <w:top w:val="none" w:sz="0" w:space="0" w:color="auto"/>
        <w:left w:val="none" w:sz="0" w:space="0" w:color="auto"/>
        <w:bottom w:val="none" w:sz="0" w:space="0" w:color="auto"/>
        <w:right w:val="none" w:sz="0" w:space="0" w:color="auto"/>
      </w:divBdr>
      <w:divsChild>
        <w:div w:id="921373399">
          <w:marLeft w:val="0"/>
          <w:marRight w:val="0"/>
          <w:marTop w:val="0"/>
          <w:marBottom w:val="0"/>
          <w:divBdr>
            <w:top w:val="none" w:sz="0" w:space="0" w:color="auto"/>
            <w:left w:val="none" w:sz="0" w:space="0" w:color="auto"/>
            <w:bottom w:val="none" w:sz="0" w:space="0" w:color="auto"/>
            <w:right w:val="none" w:sz="0" w:space="0" w:color="auto"/>
          </w:divBdr>
        </w:div>
        <w:div w:id="1425345391">
          <w:marLeft w:val="0"/>
          <w:marRight w:val="0"/>
          <w:marTop w:val="0"/>
          <w:marBottom w:val="0"/>
          <w:divBdr>
            <w:top w:val="none" w:sz="0" w:space="0" w:color="auto"/>
            <w:left w:val="none" w:sz="0" w:space="0" w:color="auto"/>
            <w:bottom w:val="none" w:sz="0" w:space="0" w:color="auto"/>
            <w:right w:val="none" w:sz="0" w:space="0" w:color="auto"/>
          </w:divBdr>
        </w:div>
        <w:div w:id="1471899499">
          <w:marLeft w:val="0"/>
          <w:marRight w:val="0"/>
          <w:marTop w:val="0"/>
          <w:marBottom w:val="0"/>
          <w:divBdr>
            <w:top w:val="none" w:sz="0" w:space="0" w:color="auto"/>
            <w:left w:val="none" w:sz="0" w:space="0" w:color="auto"/>
            <w:bottom w:val="none" w:sz="0" w:space="0" w:color="auto"/>
            <w:right w:val="none" w:sz="0" w:space="0" w:color="auto"/>
          </w:divBdr>
        </w:div>
        <w:div w:id="292255672">
          <w:marLeft w:val="0"/>
          <w:marRight w:val="0"/>
          <w:marTop w:val="0"/>
          <w:marBottom w:val="0"/>
          <w:divBdr>
            <w:top w:val="none" w:sz="0" w:space="0" w:color="auto"/>
            <w:left w:val="none" w:sz="0" w:space="0" w:color="auto"/>
            <w:bottom w:val="none" w:sz="0" w:space="0" w:color="auto"/>
            <w:right w:val="none" w:sz="0" w:space="0" w:color="auto"/>
          </w:divBdr>
        </w:div>
        <w:div w:id="846409465">
          <w:marLeft w:val="0"/>
          <w:marRight w:val="0"/>
          <w:marTop w:val="0"/>
          <w:marBottom w:val="0"/>
          <w:divBdr>
            <w:top w:val="none" w:sz="0" w:space="0" w:color="auto"/>
            <w:left w:val="none" w:sz="0" w:space="0" w:color="auto"/>
            <w:bottom w:val="none" w:sz="0" w:space="0" w:color="auto"/>
            <w:right w:val="none" w:sz="0" w:space="0" w:color="auto"/>
          </w:divBdr>
        </w:div>
        <w:div w:id="1898394246">
          <w:marLeft w:val="0"/>
          <w:marRight w:val="0"/>
          <w:marTop w:val="0"/>
          <w:marBottom w:val="0"/>
          <w:divBdr>
            <w:top w:val="none" w:sz="0" w:space="0" w:color="auto"/>
            <w:left w:val="none" w:sz="0" w:space="0" w:color="auto"/>
            <w:bottom w:val="none" w:sz="0" w:space="0" w:color="auto"/>
            <w:right w:val="none" w:sz="0" w:space="0" w:color="auto"/>
          </w:divBdr>
        </w:div>
        <w:div w:id="1962178850">
          <w:marLeft w:val="0"/>
          <w:marRight w:val="0"/>
          <w:marTop w:val="0"/>
          <w:marBottom w:val="0"/>
          <w:divBdr>
            <w:top w:val="none" w:sz="0" w:space="0" w:color="auto"/>
            <w:left w:val="none" w:sz="0" w:space="0" w:color="auto"/>
            <w:bottom w:val="none" w:sz="0" w:space="0" w:color="auto"/>
            <w:right w:val="none" w:sz="0" w:space="0" w:color="auto"/>
          </w:divBdr>
        </w:div>
        <w:div w:id="886720945">
          <w:marLeft w:val="0"/>
          <w:marRight w:val="0"/>
          <w:marTop w:val="0"/>
          <w:marBottom w:val="0"/>
          <w:divBdr>
            <w:top w:val="none" w:sz="0" w:space="0" w:color="auto"/>
            <w:left w:val="none" w:sz="0" w:space="0" w:color="auto"/>
            <w:bottom w:val="none" w:sz="0" w:space="0" w:color="auto"/>
            <w:right w:val="none" w:sz="0" w:space="0" w:color="auto"/>
          </w:divBdr>
        </w:div>
      </w:divsChild>
    </w:div>
    <w:div w:id="1812596108">
      <w:bodyDiv w:val="1"/>
      <w:marLeft w:val="0"/>
      <w:marRight w:val="0"/>
      <w:marTop w:val="0"/>
      <w:marBottom w:val="0"/>
      <w:divBdr>
        <w:top w:val="none" w:sz="0" w:space="0" w:color="auto"/>
        <w:left w:val="none" w:sz="0" w:space="0" w:color="auto"/>
        <w:bottom w:val="none" w:sz="0" w:space="0" w:color="auto"/>
        <w:right w:val="none" w:sz="0" w:space="0" w:color="auto"/>
      </w:divBdr>
    </w:div>
    <w:div w:id="1829587748">
      <w:bodyDiv w:val="1"/>
      <w:marLeft w:val="0"/>
      <w:marRight w:val="0"/>
      <w:marTop w:val="0"/>
      <w:marBottom w:val="0"/>
      <w:divBdr>
        <w:top w:val="none" w:sz="0" w:space="0" w:color="auto"/>
        <w:left w:val="none" w:sz="0" w:space="0" w:color="auto"/>
        <w:bottom w:val="none" w:sz="0" w:space="0" w:color="auto"/>
        <w:right w:val="none" w:sz="0" w:space="0" w:color="auto"/>
      </w:divBdr>
    </w:div>
    <w:div w:id="1844930174">
      <w:bodyDiv w:val="1"/>
      <w:marLeft w:val="0"/>
      <w:marRight w:val="0"/>
      <w:marTop w:val="0"/>
      <w:marBottom w:val="0"/>
      <w:divBdr>
        <w:top w:val="none" w:sz="0" w:space="0" w:color="auto"/>
        <w:left w:val="none" w:sz="0" w:space="0" w:color="auto"/>
        <w:bottom w:val="none" w:sz="0" w:space="0" w:color="auto"/>
        <w:right w:val="none" w:sz="0" w:space="0" w:color="auto"/>
      </w:divBdr>
    </w:div>
    <w:div w:id="1865166712">
      <w:bodyDiv w:val="1"/>
      <w:marLeft w:val="0"/>
      <w:marRight w:val="0"/>
      <w:marTop w:val="0"/>
      <w:marBottom w:val="0"/>
      <w:divBdr>
        <w:top w:val="none" w:sz="0" w:space="0" w:color="auto"/>
        <w:left w:val="none" w:sz="0" w:space="0" w:color="auto"/>
        <w:bottom w:val="none" w:sz="0" w:space="0" w:color="auto"/>
        <w:right w:val="none" w:sz="0" w:space="0" w:color="auto"/>
      </w:divBdr>
    </w:div>
    <w:div w:id="1897353582">
      <w:bodyDiv w:val="1"/>
      <w:marLeft w:val="0"/>
      <w:marRight w:val="0"/>
      <w:marTop w:val="0"/>
      <w:marBottom w:val="0"/>
      <w:divBdr>
        <w:top w:val="none" w:sz="0" w:space="0" w:color="auto"/>
        <w:left w:val="none" w:sz="0" w:space="0" w:color="auto"/>
        <w:bottom w:val="none" w:sz="0" w:space="0" w:color="auto"/>
        <w:right w:val="none" w:sz="0" w:space="0" w:color="auto"/>
      </w:divBdr>
    </w:div>
    <w:div w:id="1923028916">
      <w:bodyDiv w:val="1"/>
      <w:marLeft w:val="0"/>
      <w:marRight w:val="0"/>
      <w:marTop w:val="0"/>
      <w:marBottom w:val="0"/>
      <w:divBdr>
        <w:top w:val="none" w:sz="0" w:space="0" w:color="auto"/>
        <w:left w:val="none" w:sz="0" w:space="0" w:color="auto"/>
        <w:bottom w:val="none" w:sz="0" w:space="0" w:color="auto"/>
        <w:right w:val="none" w:sz="0" w:space="0" w:color="auto"/>
      </w:divBdr>
    </w:div>
    <w:div w:id="1924023283">
      <w:bodyDiv w:val="1"/>
      <w:marLeft w:val="0"/>
      <w:marRight w:val="0"/>
      <w:marTop w:val="0"/>
      <w:marBottom w:val="0"/>
      <w:divBdr>
        <w:top w:val="none" w:sz="0" w:space="0" w:color="auto"/>
        <w:left w:val="none" w:sz="0" w:space="0" w:color="auto"/>
        <w:bottom w:val="none" w:sz="0" w:space="0" w:color="auto"/>
        <w:right w:val="none" w:sz="0" w:space="0" w:color="auto"/>
      </w:divBdr>
    </w:div>
    <w:div w:id="1924684732">
      <w:bodyDiv w:val="1"/>
      <w:marLeft w:val="0"/>
      <w:marRight w:val="0"/>
      <w:marTop w:val="0"/>
      <w:marBottom w:val="0"/>
      <w:divBdr>
        <w:top w:val="none" w:sz="0" w:space="0" w:color="auto"/>
        <w:left w:val="none" w:sz="0" w:space="0" w:color="auto"/>
        <w:bottom w:val="none" w:sz="0" w:space="0" w:color="auto"/>
        <w:right w:val="none" w:sz="0" w:space="0" w:color="auto"/>
      </w:divBdr>
    </w:div>
    <w:div w:id="1924877294">
      <w:bodyDiv w:val="1"/>
      <w:marLeft w:val="0"/>
      <w:marRight w:val="0"/>
      <w:marTop w:val="0"/>
      <w:marBottom w:val="0"/>
      <w:divBdr>
        <w:top w:val="none" w:sz="0" w:space="0" w:color="auto"/>
        <w:left w:val="none" w:sz="0" w:space="0" w:color="auto"/>
        <w:bottom w:val="none" w:sz="0" w:space="0" w:color="auto"/>
        <w:right w:val="none" w:sz="0" w:space="0" w:color="auto"/>
      </w:divBdr>
      <w:divsChild>
        <w:div w:id="597636723">
          <w:marLeft w:val="0"/>
          <w:marRight w:val="0"/>
          <w:marTop w:val="0"/>
          <w:marBottom w:val="0"/>
          <w:divBdr>
            <w:top w:val="none" w:sz="0" w:space="0" w:color="auto"/>
            <w:left w:val="none" w:sz="0" w:space="0" w:color="auto"/>
            <w:bottom w:val="none" w:sz="0" w:space="0" w:color="auto"/>
            <w:right w:val="none" w:sz="0" w:space="0" w:color="auto"/>
          </w:divBdr>
          <w:divsChild>
            <w:div w:id="268664828">
              <w:marLeft w:val="0"/>
              <w:marRight w:val="0"/>
              <w:marTop w:val="0"/>
              <w:marBottom w:val="0"/>
              <w:divBdr>
                <w:top w:val="none" w:sz="0" w:space="0" w:color="auto"/>
                <w:left w:val="none" w:sz="0" w:space="0" w:color="auto"/>
                <w:bottom w:val="none" w:sz="0" w:space="0" w:color="auto"/>
                <w:right w:val="none" w:sz="0" w:space="0" w:color="auto"/>
              </w:divBdr>
              <w:divsChild>
                <w:div w:id="1994874343">
                  <w:marLeft w:val="0"/>
                  <w:marRight w:val="0"/>
                  <w:marTop w:val="0"/>
                  <w:marBottom w:val="0"/>
                  <w:divBdr>
                    <w:top w:val="none" w:sz="0" w:space="0" w:color="auto"/>
                    <w:left w:val="none" w:sz="0" w:space="0" w:color="auto"/>
                    <w:bottom w:val="none" w:sz="0" w:space="0" w:color="auto"/>
                    <w:right w:val="none" w:sz="0" w:space="0" w:color="auto"/>
                  </w:divBdr>
                  <w:divsChild>
                    <w:div w:id="20652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861463">
      <w:bodyDiv w:val="1"/>
      <w:marLeft w:val="0"/>
      <w:marRight w:val="0"/>
      <w:marTop w:val="0"/>
      <w:marBottom w:val="0"/>
      <w:divBdr>
        <w:top w:val="none" w:sz="0" w:space="0" w:color="auto"/>
        <w:left w:val="none" w:sz="0" w:space="0" w:color="auto"/>
        <w:bottom w:val="none" w:sz="0" w:space="0" w:color="auto"/>
        <w:right w:val="none" w:sz="0" w:space="0" w:color="auto"/>
      </w:divBdr>
    </w:div>
    <w:div w:id="1954434144">
      <w:bodyDiv w:val="1"/>
      <w:marLeft w:val="0"/>
      <w:marRight w:val="0"/>
      <w:marTop w:val="0"/>
      <w:marBottom w:val="0"/>
      <w:divBdr>
        <w:top w:val="none" w:sz="0" w:space="0" w:color="auto"/>
        <w:left w:val="none" w:sz="0" w:space="0" w:color="auto"/>
        <w:bottom w:val="none" w:sz="0" w:space="0" w:color="auto"/>
        <w:right w:val="none" w:sz="0" w:space="0" w:color="auto"/>
      </w:divBdr>
    </w:div>
    <w:div w:id="1954970562">
      <w:bodyDiv w:val="1"/>
      <w:marLeft w:val="0"/>
      <w:marRight w:val="0"/>
      <w:marTop w:val="0"/>
      <w:marBottom w:val="0"/>
      <w:divBdr>
        <w:top w:val="none" w:sz="0" w:space="0" w:color="auto"/>
        <w:left w:val="none" w:sz="0" w:space="0" w:color="auto"/>
        <w:bottom w:val="none" w:sz="0" w:space="0" w:color="auto"/>
        <w:right w:val="none" w:sz="0" w:space="0" w:color="auto"/>
      </w:divBdr>
    </w:div>
    <w:div w:id="1992634221">
      <w:bodyDiv w:val="1"/>
      <w:marLeft w:val="0"/>
      <w:marRight w:val="0"/>
      <w:marTop w:val="0"/>
      <w:marBottom w:val="0"/>
      <w:divBdr>
        <w:top w:val="none" w:sz="0" w:space="0" w:color="auto"/>
        <w:left w:val="none" w:sz="0" w:space="0" w:color="auto"/>
        <w:bottom w:val="none" w:sz="0" w:space="0" w:color="auto"/>
        <w:right w:val="none" w:sz="0" w:space="0" w:color="auto"/>
      </w:divBdr>
    </w:div>
    <w:div w:id="2040012099">
      <w:bodyDiv w:val="1"/>
      <w:marLeft w:val="0"/>
      <w:marRight w:val="0"/>
      <w:marTop w:val="0"/>
      <w:marBottom w:val="0"/>
      <w:divBdr>
        <w:top w:val="none" w:sz="0" w:space="0" w:color="auto"/>
        <w:left w:val="none" w:sz="0" w:space="0" w:color="auto"/>
        <w:bottom w:val="none" w:sz="0" w:space="0" w:color="auto"/>
        <w:right w:val="none" w:sz="0" w:space="0" w:color="auto"/>
      </w:divBdr>
    </w:div>
    <w:div w:id="2079204883">
      <w:bodyDiv w:val="1"/>
      <w:marLeft w:val="0"/>
      <w:marRight w:val="0"/>
      <w:marTop w:val="0"/>
      <w:marBottom w:val="0"/>
      <w:divBdr>
        <w:top w:val="none" w:sz="0" w:space="0" w:color="auto"/>
        <w:left w:val="none" w:sz="0" w:space="0" w:color="auto"/>
        <w:bottom w:val="none" w:sz="0" w:space="0" w:color="auto"/>
        <w:right w:val="none" w:sz="0" w:space="0" w:color="auto"/>
      </w:divBdr>
    </w:div>
    <w:div w:id="2104448253">
      <w:bodyDiv w:val="1"/>
      <w:marLeft w:val="0"/>
      <w:marRight w:val="0"/>
      <w:marTop w:val="0"/>
      <w:marBottom w:val="0"/>
      <w:divBdr>
        <w:top w:val="none" w:sz="0" w:space="0" w:color="auto"/>
        <w:left w:val="none" w:sz="0" w:space="0" w:color="auto"/>
        <w:bottom w:val="none" w:sz="0" w:space="0" w:color="auto"/>
        <w:right w:val="none" w:sz="0" w:space="0" w:color="auto"/>
      </w:divBdr>
    </w:div>
    <w:div w:id="210884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nbox-11077/Library/Group%20Containers/UBF8T346G9.Office/User%20Content.localized/Templates.localized/SNHU_APA_.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5451AA-807C-4489-B10E-CE1173A903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7625B82-0A36-4472-A52D-CF849E410F2C}">
  <ds:schemaRefs>
    <ds:schemaRef ds:uri="http://schemas.microsoft.com/sharepoint/v3/contenttype/forms"/>
  </ds:schemaRefs>
</ds:datastoreItem>
</file>

<file path=customXml/itemProps3.xml><?xml version="1.0" encoding="utf-8"?>
<ds:datastoreItem xmlns:ds="http://schemas.openxmlformats.org/officeDocument/2006/customXml" ds:itemID="{57A8177C-5732-468D-BE95-98FEDA3C6D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SNHU_APA_.dotx</Template>
  <TotalTime>245</TotalTime>
  <Pages>12</Pages>
  <Words>2570</Words>
  <Characters>14652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Southern NH University</Company>
  <LinksUpToDate>false</LinksUpToDate>
  <CharactersWithSpaces>17188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Flaten, Shane</cp:lastModifiedBy>
  <cp:revision>29</cp:revision>
  <dcterms:created xsi:type="dcterms:W3CDTF">2021-08-02T07:34:00Z</dcterms:created>
  <dcterms:modified xsi:type="dcterms:W3CDTF">2021-08-15T00:26:00Z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